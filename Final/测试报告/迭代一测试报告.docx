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InfoBlue"/>
      </w:pPr>
      <w:r>
        <w:t>[</w:t>
      </w:r>
      <w:r>
        <w:rPr>
          <w:rFonts w:hint="eastAsia"/>
        </w:rPr>
        <w:t>注：其中包括用方括号括起来并以蓝色斜体（样式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F03B5C" w:rsidRDefault="00F03B5C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805602" w:rsidRPr="00805602" w:rsidRDefault="00805602" w:rsidP="00805602">
      <w:pPr>
        <w:ind w:left="720"/>
      </w:pPr>
      <w:r w:rsidRPr="00805602">
        <w:rPr>
          <w:rFonts w:hint="eastAsia"/>
        </w:rPr>
        <w:t>本文档用于记录测试过程，总结各轮次的测试情况，分析测试数据，归纳测试工作进行过程中暴露的问题与遗留的风险，给出相应的测试建议以供后续项目参考。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阐明此测试报告的目的。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7D76" w:rsidRPr="00237D76" w:rsidRDefault="00237D76" w:rsidP="00237D76">
      <w:pPr>
        <w:ind w:left="720"/>
      </w:pPr>
      <w:r>
        <w:rPr>
          <w:rFonts w:hint="eastAsia"/>
        </w:rPr>
        <w:t>此测试报告的测试项目为</w:t>
      </w:r>
      <w:r w:rsidRPr="00237D76">
        <w:rPr>
          <w:rFonts w:hint="eastAsia"/>
        </w:rPr>
        <w:t>景点智能识别语言翻译APP系统项目</w:t>
      </w:r>
      <w:r>
        <w:rPr>
          <w:rFonts w:hint="eastAsia"/>
        </w:rPr>
        <w:t>。</w:t>
      </w:r>
      <w:r w:rsidRPr="00237D76">
        <w:rPr>
          <w:rFonts w:hint="eastAsia"/>
        </w:rPr>
        <w:t>本次测试覆盖的范围包括：功能测试、兼容性测试、接口测试、数据迁移测试、性能测试、安全性测试和品质监控。以下分别对功能测试、兼容性测试、接口测试、数据迁移测试、性能测试和安全性测试进行说明。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B24D1B" w:rsidRPr="00B24D1B" w:rsidRDefault="00B24D1B" w:rsidP="00B24D1B">
      <w:pPr>
        <w:ind w:left="720"/>
      </w:pPr>
      <w:r>
        <w:rPr>
          <w:rFonts w:hint="eastAsia"/>
        </w:rPr>
        <w:t>《</w:t>
      </w:r>
      <w:r w:rsidRPr="00B24D1B">
        <w:rPr>
          <w:rFonts w:hint="eastAsia"/>
        </w:rPr>
        <w:t>景点智能识别语言翻译APP系统</w:t>
      </w:r>
      <w:r>
        <w:rPr>
          <w:rFonts w:hint="eastAsia"/>
        </w:rPr>
        <w:t>测试用例》</w:t>
      </w:r>
      <w:r w:rsidR="001A2252">
        <w:rPr>
          <w:rFonts w:hint="eastAsia"/>
        </w:rPr>
        <w:t>(</w:t>
      </w:r>
      <w:r w:rsidR="001A2252">
        <w:t>2019/9/8)</w:t>
      </w:r>
    </w:p>
    <w:p w:rsidR="00F03B5C" w:rsidRPr="00614542" w:rsidRDefault="00B24D1B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 xml:space="preserve"> </w:t>
      </w:r>
      <w:r w:rsidR="00614542" w:rsidRPr="000B2529">
        <w:rPr>
          <w:rFonts w:ascii="Times New Roman"/>
          <w:i/>
          <w:snapToGrid/>
          <w:color w:val="0000FF"/>
        </w:rPr>
        <w:t>[</w:t>
      </w:r>
      <w:r w:rsidR="00614542" w:rsidRPr="000B2529">
        <w:rPr>
          <w:rFonts w:ascii="Times New Roman" w:hint="eastAsia"/>
          <w:i/>
          <w:snapToGrid/>
          <w:color w:val="0000FF"/>
        </w:rPr>
        <w:t>本小节应完整列出此</w:t>
      </w:r>
      <w:r w:rsidR="00614542">
        <w:rPr>
          <w:rFonts w:ascii="Times New Roman" w:hint="eastAsia"/>
          <w:b/>
          <w:i/>
          <w:snapToGrid/>
          <w:color w:val="0000FF"/>
        </w:rPr>
        <w:t>测试报告</w:t>
      </w:r>
      <w:r w:rsidR="00614542"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 w:rsidR="00614542">
        <w:rPr>
          <w:rFonts w:ascii="Times New Roman" w:hint="eastAsia"/>
          <w:i/>
          <w:snapToGrid/>
          <w:color w:val="0000FF"/>
        </w:rPr>
        <w:t>报告</w:t>
      </w:r>
      <w:r w:rsidR="00614542"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 w:rsidR="00614542">
        <w:rPr>
          <w:rFonts w:ascii="Times New Roman" w:hint="eastAsia"/>
          <w:i/>
          <w:snapToGrid/>
          <w:color w:val="0000FF"/>
        </w:rPr>
        <w:t>等</w:t>
      </w:r>
      <w:r w:rsidR="00614542"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 w:rsidR="00614542">
        <w:rPr>
          <w:rFonts w:ascii="Times New Roman" w:hint="eastAsia"/>
          <w:i/>
          <w:snapToGrid/>
          <w:color w:val="0000FF"/>
        </w:rPr>
        <w:t>例如《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项目软件需求规约》、《</w:t>
      </w:r>
      <w:r w:rsidR="00614542">
        <w:rPr>
          <w:rFonts w:ascii="Times New Roman" w:hint="eastAsia"/>
          <w:i/>
          <w:snapToGrid/>
          <w:color w:val="0000FF"/>
        </w:rPr>
        <w:t>xxx</w:t>
      </w:r>
      <w:r w:rsidR="00614542">
        <w:rPr>
          <w:rFonts w:ascii="Times New Roman" w:hint="eastAsia"/>
          <w:i/>
          <w:snapToGrid/>
          <w:color w:val="0000FF"/>
        </w:rPr>
        <w:t>项目</w:t>
      </w:r>
      <w:r w:rsidR="00614542" w:rsidRPr="000B2529">
        <w:rPr>
          <w:rFonts w:ascii="Times New Roman" w:hint="eastAsia"/>
          <w:i/>
          <w:snapToGrid/>
          <w:color w:val="0000FF"/>
        </w:rPr>
        <w:t>测试用例</w:t>
      </w:r>
      <w:r w:rsidR="00614542">
        <w:rPr>
          <w:rFonts w:ascii="Times New Roman" w:hint="eastAsia"/>
          <w:i/>
          <w:snapToGrid/>
          <w:color w:val="0000FF"/>
        </w:rPr>
        <w:t>》等。</w:t>
      </w:r>
      <w:r w:rsidR="00614542">
        <w:rPr>
          <w:rFonts w:ascii="Times New Roman" w:hint="eastAsia"/>
          <w:i/>
          <w:snapToGrid/>
          <w:color w:val="0000FF"/>
        </w:rPr>
        <w:t>]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D1275B" w:rsidRDefault="00D1275B" w:rsidP="00D1275B">
      <w:pPr>
        <w:ind w:left="720"/>
      </w:pPr>
      <w:r>
        <w:rPr>
          <w:rFonts w:hint="eastAsia"/>
        </w:rPr>
        <w:t>测试概要</w:t>
      </w:r>
      <w:r w:rsidR="00F402B5">
        <w:rPr>
          <w:rFonts w:hint="eastAsia"/>
        </w:rPr>
        <w:t>部分</w:t>
      </w:r>
      <w:r>
        <w:rPr>
          <w:rFonts w:hint="eastAsia"/>
        </w:rPr>
        <w:t>介绍了测试的时间、地点、人员、测试方法、测试内容</w:t>
      </w:r>
      <w:r w:rsidR="00F402B5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测试环境部分描述了测试所使用的软硬件环境和及其配置</w:t>
      </w:r>
      <w:r w:rsidR="0067145F">
        <w:rPr>
          <w:rFonts w:hint="eastAsia"/>
        </w:rPr>
        <w:t>；</w:t>
      </w:r>
    </w:p>
    <w:p w:rsidR="00F402B5" w:rsidRDefault="00F402B5" w:rsidP="00D1275B">
      <w:pPr>
        <w:ind w:left="720"/>
      </w:pPr>
      <w:r>
        <w:rPr>
          <w:rFonts w:hint="eastAsia"/>
        </w:rPr>
        <w:t>测试结果及分析描述了对于这些各种测试的结果，</w:t>
      </w:r>
      <w:r w:rsidR="00CB632D">
        <w:rPr>
          <w:rFonts w:hint="eastAsia"/>
        </w:rPr>
        <w:t>以及结果的表格展示</w:t>
      </w:r>
      <w:r w:rsidR="007A4284">
        <w:rPr>
          <w:rFonts w:hint="eastAsia"/>
        </w:rPr>
        <w:t>；</w:t>
      </w:r>
    </w:p>
    <w:p w:rsidR="00D018A9" w:rsidRDefault="00D018A9" w:rsidP="00D1275B">
      <w:pPr>
        <w:ind w:left="720"/>
      </w:pPr>
      <w:r>
        <w:rPr>
          <w:rFonts w:hint="eastAsia"/>
        </w:rPr>
        <w:t>缺陷清单描述了测试发现的缺陷的严重程度以及分布</w:t>
      </w:r>
      <w:r w:rsidR="007A4284">
        <w:rPr>
          <w:rFonts w:hint="eastAsia"/>
        </w:rPr>
        <w:t>情况；</w:t>
      </w:r>
    </w:p>
    <w:p w:rsidR="000B1F67" w:rsidRPr="00D1275B" w:rsidRDefault="000B1F67" w:rsidP="00D1275B">
      <w:pPr>
        <w:ind w:left="720"/>
      </w:pPr>
      <w:r>
        <w:rPr>
          <w:rFonts w:hint="eastAsia"/>
        </w:rPr>
        <w:t>测试结论与建议描述了进行该测试所得出的结论，以及针对存在缺陷的一些建议；</w:t>
      </w:r>
    </w:p>
    <w:p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F743AA" w:rsidRDefault="00F743AA" w:rsidP="00F743AA">
      <w:pPr>
        <w:ind w:left="720"/>
      </w:pPr>
      <w:r>
        <w:rPr>
          <w:rFonts w:hint="eastAsia"/>
        </w:rPr>
        <w:t>测试时间:</w:t>
      </w:r>
      <w:r w:rsidR="008419C0">
        <w:rPr>
          <w:rFonts w:hint="eastAsia"/>
        </w:rPr>
        <w:t>19</w:t>
      </w:r>
      <w:r>
        <w:t>/</w:t>
      </w:r>
      <w:r w:rsidR="008419C0">
        <w:rPr>
          <w:rFonts w:hint="eastAsia"/>
        </w:rPr>
        <w:t>7</w:t>
      </w:r>
      <w:r>
        <w:t>/2019</w:t>
      </w:r>
    </w:p>
    <w:p w:rsidR="00F743AA" w:rsidRDefault="00F743AA" w:rsidP="00F743AA">
      <w:pPr>
        <w:ind w:left="720"/>
      </w:pPr>
      <w:r>
        <w:rPr>
          <w:rFonts w:hint="eastAsia"/>
        </w:rPr>
        <w:t>测试地点：</w:t>
      </w:r>
      <w:r w:rsidR="00416D0A">
        <w:rPr>
          <w:rFonts w:hint="eastAsia"/>
        </w:rPr>
        <w:t>软院3107</w:t>
      </w:r>
      <w:r w:rsidR="00416D0A">
        <w:t xml:space="preserve"> </w:t>
      </w:r>
    </w:p>
    <w:p w:rsidR="00F743AA" w:rsidRDefault="00F743AA" w:rsidP="00F743AA">
      <w:pPr>
        <w:ind w:left="720"/>
      </w:pPr>
      <w:r>
        <w:rPr>
          <w:rFonts w:hint="eastAsia"/>
        </w:rPr>
        <w:t>测试人员：</w:t>
      </w:r>
    </w:p>
    <w:p w:rsidR="00F743AA" w:rsidRDefault="00F743AA" w:rsidP="00F743AA">
      <w:pPr>
        <w:ind w:left="720"/>
      </w:pPr>
      <w:r>
        <w:rPr>
          <w:rFonts w:hint="eastAsia"/>
        </w:rPr>
        <w:t>测试方法：Junit</w:t>
      </w:r>
      <w:r>
        <w:t>4</w:t>
      </w:r>
      <w:r>
        <w:rPr>
          <w:rFonts w:hint="eastAsia"/>
        </w:rPr>
        <w:t>单元测试</w:t>
      </w:r>
    </w:p>
    <w:p w:rsidR="00F743AA" w:rsidRPr="00F743AA" w:rsidRDefault="00F743AA" w:rsidP="00F743AA">
      <w:pPr>
        <w:ind w:left="720"/>
      </w:pPr>
      <w:r>
        <w:rPr>
          <w:rFonts w:hint="eastAsia"/>
        </w:rPr>
        <w:t>测试内容：</w:t>
      </w:r>
      <w:r w:rsidR="0014037B">
        <w:rPr>
          <w:rFonts w:hint="eastAsia"/>
        </w:rPr>
        <w:t>《</w:t>
      </w:r>
      <w:r w:rsidR="00AC5A01" w:rsidRPr="00AC5A01">
        <w:rPr>
          <w:rFonts w:hint="eastAsia"/>
        </w:rPr>
        <w:t>景点智能识别语言翻译APP</w:t>
      </w:r>
      <w:r w:rsidR="00AC5A01">
        <w:rPr>
          <w:rFonts w:hint="eastAsia"/>
        </w:rPr>
        <w:t>系统</w:t>
      </w:r>
      <w:r w:rsidR="0014037B">
        <w:rPr>
          <w:rFonts w:hint="eastAsia"/>
        </w:rPr>
        <w:t>项目测试用例》</w:t>
      </w:r>
    </w:p>
    <w:p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3D5DEC" w:rsidRDefault="003D5DEC" w:rsidP="003D5DEC">
      <w:pPr>
        <w:ind w:left="720"/>
      </w:pPr>
      <w:r>
        <w:rPr>
          <w:rFonts w:hint="eastAsia"/>
        </w:rPr>
        <w:t>处理器：I</w:t>
      </w:r>
      <w:r>
        <w:t>ntel</w:t>
      </w:r>
      <w:r>
        <w:t>®</w:t>
      </w:r>
      <w:r>
        <w:t>Core</w:t>
      </w:r>
      <w:r>
        <w:t>™</w:t>
      </w:r>
      <w:r w:rsidR="00A32233">
        <w:t>i5-7300HQ CPU @ 2.50GHz 2.50 GHz</w:t>
      </w:r>
    </w:p>
    <w:p w:rsidR="00A32233" w:rsidRDefault="00A32233" w:rsidP="003D5DEC">
      <w:pPr>
        <w:ind w:left="720"/>
      </w:pPr>
      <w:r>
        <w:rPr>
          <w:rFonts w:hint="eastAsia"/>
        </w:rPr>
        <w:t>内存(</w:t>
      </w:r>
      <w:r>
        <w:t>RAM): 8.00GB</w:t>
      </w:r>
    </w:p>
    <w:p w:rsidR="00A32233" w:rsidRPr="003D5DEC" w:rsidRDefault="00A32233" w:rsidP="003D5DEC">
      <w:pPr>
        <w:ind w:left="720"/>
      </w:pPr>
      <w:r>
        <w:rPr>
          <w:rFonts w:hint="eastAsia"/>
        </w:rPr>
        <w:t>操作系统</w:t>
      </w:r>
      <w:r>
        <w:t>: Windows 10</w:t>
      </w:r>
    </w:p>
    <w:p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lastRenderedPageBreak/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8419C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65280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景点识别</w:t>
            </w:r>
          </w:p>
        </w:tc>
        <w:tc>
          <w:tcPr>
            <w:tcW w:w="979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E58F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52805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翻译</w:t>
            </w:r>
          </w:p>
        </w:tc>
        <w:tc>
          <w:tcPr>
            <w:tcW w:w="979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4821E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  <w:vMerge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2E58F2" w:rsidRPr="00BF11EB" w:rsidRDefault="008419C0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23</w:t>
            </w:r>
          </w:p>
        </w:tc>
        <w:tc>
          <w:tcPr>
            <w:tcW w:w="1116" w:type="dxa"/>
          </w:tcPr>
          <w:p w:rsidR="002E58F2" w:rsidRPr="00BF11EB" w:rsidRDefault="00755B7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95.9</w:t>
            </w:r>
            <w:r w:rsidR="004821E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E58F2" w:rsidRPr="00BF11EB" w:rsidRDefault="00755B7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E58F2" w:rsidRPr="00BF11EB" w:rsidRDefault="00755B7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4.1</w:t>
            </w:r>
            <w:r w:rsidR="004821E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E58F2" w:rsidRPr="00BF11EB" w:rsidRDefault="002E58F2" w:rsidP="002E58F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E58F2" w:rsidTr="00BF6954">
        <w:tc>
          <w:tcPr>
            <w:tcW w:w="993" w:type="dxa"/>
          </w:tcPr>
          <w:p w:rsidR="002E58F2" w:rsidRPr="00BF6954" w:rsidRDefault="002E58F2" w:rsidP="002E58F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E58F2" w:rsidRPr="00BF6954" w:rsidRDefault="002E58F2" w:rsidP="002E58F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2E58F2" w:rsidRDefault="008419C0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23</w:t>
            </w:r>
          </w:p>
        </w:tc>
        <w:tc>
          <w:tcPr>
            <w:tcW w:w="1116" w:type="dxa"/>
          </w:tcPr>
          <w:p w:rsidR="002E58F2" w:rsidRDefault="00C35ADE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95.9%</w:t>
            </w:r>
          </w:p>
        </w:tc>
        <w:tc>
          <w:tcPr>
            <w:tcW w:w="1112" w:type="dxa"/>
          </w:tcPr>
          <w:p w:rsidR="002E58F2" w:rsidRDefault="0012387F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E58F2" w:rsidRDefault="00C35ADE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4.1%</w:t>
            </w:r>
          </w:p>
        </w:tc>
        <w:tc>
          <w:tcPr>
            <w:tcW w:w="1116" w:type="dxa"/>
          </w:tcPr>
          <w:p w:rsidR="002E58F2" w:rsidRDefault="002E58F2" w:rsidP="002E58F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1E7A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1E7A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E7A7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E7A7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E7A7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景点识别和翻译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E7A7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内存占用过多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2749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Jar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包</w:t>
            </w:r>
            <w:r w:rsidR="001E7A7B">
              <w:rPr>
                <w:rFonts w:ascii="Times New Roman" w:hint="eastAsia"/>
                <w:color w:val="000000"/>
                <w:sz w:val="21"/>
                <w:szCs w:val="21"/>
              </w:rPr>
              <w:t>所占用内存会较快增长，甚至内存占用率达到</w:t>
            </w:r>
            <w:r w:rsidR="001E7A7B">
              <w:rPr>
                <w:rFonts w:ascii="Times New Roman" w:hint="eastAsia"/>
                <w:color w:val="000000"/>
                <w:sz w:val="21"/>
                <w:szCs w:val="21"/>
              </w:rPr>
              <w:t>80%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536E97" w:rsidRDefault="00536E97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9737A1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0F4A7E" w:rsidRPr="000F4A7E" w:rsidRDefault="000F4A7E" w:rsidP="000F4A7E">
      <w:pPr>
        <w:ind w:left="720"/>
      </w:pPr>
      <w:r>
        <w:rPr>
          <w:rFonts w:hint="eastAsia"/>
        </w:rPr>
        <w:t>通过这个测试，</w:t>
      </w:r>
      <w:r w:rsidR="00A45D17">
        <w:rPr>
          <w:rFonts w:hint="eastAsia"/>
        </w:rPr>
        <w:t>我们得到目前完成的景点识别和翻译模块的需求覆盖度较高。</w:t>
      </w:r>
      <w:r w:rsidR="00FD1F5B">
        <w:rPr>
          <w:rFonts w:hint="eastAsia"/>
        </w:rPr>
        <w:t>并且发现系统的内存占用容易过高的缺陷。</w:t>
      </w:r>
      <w:r w:rsidR="00323D6D">
        <w:rPr>
          <w:rFonts w:hint="eastAsia"/>
        </w:rPr>
        <w:t>建议可以采取内存限制的方法来减少内存占用率。</w:t>
      </w:r>
      <w:bookmarkStart w:id="15" w:name="_GoBack"/>
      <w:bookmarkEnd w:id="15"/>
    </w:p>
    <w:p w:rsidR="000F4A7E" w:rsidRDefault="000F4A7E">
      <w:pPr>
        <w:pStyle w:val="InfoBlue"/>
      </w:pPr>
    </w:p>
    <w:p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925" w:rsidRDefault="002C0925">
      <w:r>
        <w:separator/>
      </w:r>
    </w:p>
  </w:endnote>
  <w:endnote w:type="continuationSeparator" w:id="0">
    <w:p w:rsidR="002C0925" w:rsidRDefault="002C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925" w:rsidRDefault="002C0925">
      <w:r>
        <w:separator/>
      </w:r>
    </w:p>
  </w:footnote>
  <w:footnote w:type="continuationSeparator" w:id="0">
    <w:p w:rsidR="002C0925" w:rsidRDefault="002C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47558"/>
    <w:rsid w:val="0007478F"/>
    <w:rsid w:val="000B1F67"/>
    <w:rsid w:val="000B2529"/>
    <w:rsid w:val="000F1651"/>
    <w:rsid w:val="000F4A7E"/>
    <w:rsid w:val="000F75CB"/>
    <w:rsid w:val="000F7F79"/>
    <w:rsid w:val="0012387F"/>
    <w:rsid w:val="00131345"/>
    <w:rsid w:val="00135EE7"/>
    <w:rsid w:val="0014037B"/>
    <w:rsid w:val="00150CCE"/>
    <w:rsid w:val="0016113A"/>
    <w:rsid w:val="00162D65"/>
    <w:rsid w:val="00190CF2"/>
    <w:rsid w:val="001A2252"/>
    <w:rsid w:val="001B5163"/>
    <w:rsid w:val="001D6611"/>
    <w:rsid w:val="001E7A7B"/>
    <w:rsid w:val="001F2D91"/>
    <w:rsid w:val="00237D76"/>
    <w:rsid w:val="002866D0"/>
    <w:rsid w:val="00292D69"/>
    <w:rsid w:val="002C0925"/>
    <w:rsid w:val="002E58F2"/>
    <w:rsid w:val="002E71CC"/>
    <w:rsid w:val="0030153D"/>
    <w:rsid w:val="00307DC6"/>
    <w:rsid w:val="00320074"/>
    <w:rsid w:val="00323D6D"/>
    <w:rsid w:val="0035274A"/>
    <w:rsid w:val="003A09BF"/>
    <w:rsid w:val="003B6ADF"/>
    <w:rsid w:val="003D5DEC"/>
    <w:rsid w:val="003E7102"/>
    <w:rsid w:val="003F4A24"/>
    <w:rsid w:val="00416D0A"/>
    <w:rsid w:val="004222F3"/>
    <w:rsid w:val="004821E9"/>
    <w:rsid w:val="004B0E53"/>
    <w:rsid w:val="004D536E"/>
    <w:rsid w:val="00536E97"/>
    <w:rsid w:val="00555086"/>
    <w:rsid w:val="00562AE3"/>
    <w:rsid w:val="005E7E40"/>
    <w:rsid w:val="0060630B"/>
    <w:rsid w:val="006104D3"/>
    <w:rsid w:val="006128B3"/>
    <w:rsid w:val="00614542"/>
    <w:rsid w:val="00625BB9"/>
    <w:rsid w:val="00652805"/>
    <w:rsid w:val="00661504"/>
    <w:rsid w:val="0067145F"/>
    <w:rsid w:val="00676AB9"/>
    <w:rsid w:val="00691C3B"/>
    <w:rsid w:val="006A2737"/>
    <w:rsid w:val="006A64AF"/>
    <w:rsid w:val="006B3DC8"/>
    <w:rsid w:val="006B5D54"/>
    <w:rsid w:val="006F01C1"/>
    <w:rsid w:val="00730752"/>
    <w:rsid w:val="00740123"/>
    <w:rsid w:val="00752A83"/>
    <w:rsid w:val="00755B72"/>
    <w:rsid w:val="007614BC"/>
    <w:rsid w:val="00775C17"/>
    <w:rsid w:val="00776F13"/>
    <w:rsid w:val="00790B3E"/>
    <w:rsid w:val="007A4284"/>
    <w:rsid w:val="007F0A31"/>
    <w:rsid w:val="007F35AF"/>
    <w:rsid w:val="00805602"/>
    <w:rsid w:val="008136A6"/>
    <w:rsid w:val="008273F3"/>
    <w:rsid w:val="00836E8B"/>
    <w:rsid w:val="008419C0"/>
    <w:rsid w:val="00844740"/>
    <w:rsid w:val="008A050A"/>
    <w:rsid w:val="008E1AA7"/>
    <w:rsid w:val="00904292"/>
    <w:rsid w:val="00955DC2"/>
    <w:rsid w:val="0095686C"/>
    <w:rsid w:val="00970D39"/>
    <w:rsid w:val="009737A1"/>
    <w:rsid w:val="009A01E2"/>
    <w:rsid w:val="009A3432"/>
    <w:rsid w:val="009C7261"/>
    <w:rsid w:val="00A05D16"/>
    <w:rsid w:val="00A07A93"/>
    <w:rsid w:val="00A25C0D"/>
    <w:rsid w:val="00A32233"/>
    <w:rsid w:val="00A43755"/>
    <w:rsid w:val="00A45D17"/>
    <w:rsid w:val="00A6368F"/>
    <w:rsid w:val="00A76715"/>
    <w:rsid w:val="00AB65D6"/>
    <w:rsid w:val="00AC5A01"/>
    <w:rsid w:val="00AE076A"/>
    <w:rsid w:val="00B01E70"/>
    <w:rsid w:val="00B21892"/>
    <w:rsid w:val="00B24D1B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2749A"/>
    <w:rsid w:val="00C35ADE"/>
    <w:rsid w:val="00C5163B"/>
    <w:rsid w:val="00C6379D"/>
    <w:rsid w:val="00C9707C"/>
    <w:rsid w:val="00CB3465"/>
    <w:rsid w:val="00CB632D"/>
    <w:rsid w:val="00CD0DF7"/>
    <w:rsid w:val="00CD68FD"/>
    <w:rsid w:val="00D018A9"/>
    <w:rsid w:val="00D1275B"/>
    <w:rsid w:val="00D24DCF"/>
    <w:rsid w:val="00D36288"/>
    <w:rsid w:val="00D67C01"/>
    <w:rsid w:val="00D71C95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7EE1"/>
    <w:rsid w:val="00E672A3"/>
    <w:rsid w:val="00ED2FC0"/>
    <w:rsid w:val="00EE5F35"/>
    <w:rsid w:val="00F03B5C"/>
    <w:rsid w:val="00F1061A"/>
    <w:rsid w:val="00F402B5"/>
    <w:rsid w:val="00F554B7"/>
    <w:rsid w:val="00F743AA"/>
    <w:rsid w:val="00F907FC"/>
    <w:rsid w:val="00FA1775"/>
    <w:rsid w:val="00FB0255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3E03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747</TotalTime>
  <Pages>6</Pages>
  <Words>565</Words>
  <Characters>3221</Characters>
  <Application>Microsoft Office Word</Application>
  <DocSecurity>0</DocSecurity>
  <Lines>26</Lines>
  <Paragraphs>7</Paragraphs>
  <ScaleCrop>false</ScaleCrop>
  <Company>&lt;SJTU&gt;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104</cp:revision>
  <dcterms:created xsi:type="dcterms:W3CDTF">2014-07-21T08:17:00Z</dcterms:created>
  <dcterms:modified xsi:type="dcterms:W3CDTF">2019-09-08T14:12:00Z</dcterms:modified>
</cp:coreProperties>
</file>