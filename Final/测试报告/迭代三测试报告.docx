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805602" w:rsidRPr="00805602" w:rsidRDefault="00805602" w:rsidP="00805602">
      <w:pPr>
        <w:ind w:left="720"/>
      </w:pPr>
      <w:r w:rsidRPr="00805602">
        <w:rPr>
          <w:rFonts w:hint="eastAsia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7D76" w:rsidRPr="00237D76" w:rsidRDefault="00237D76" w:rsidP="00237D76">
      <w:pPr>
        <w:ind w:left="720"/>
      </w:pPr>
      <w:r>
        <w:rPr>
          <w:rFonts w:hint="eastAsia"/>
        </w:rPr>
        <w:t>此测试报告的测试项目为</w:t>
      </w:r>
      <w:r w:rsidRPr="00237D76">
        <w:rPr>
          <w:rFonts w:hint="eastAsia"/>
        </w:rPr>
        <w:t>景点智能识别语言翻译APP系统项目</w:t>
      </w:r>
      <w:r>
        <w:rPr>
          <w:rFonts w:hint="eastAsia"/>
        </w:rPr>
        <w:t>。</w:t>
      </w:r>
      <w:r w:rsidRPr="00237D76">
        <w:rPr>
          <w:rFonts w:hint="eastAsia"/>
        </w:rPr>
        <w:t>本次测试覆盖的范围包括：功能测试、兼容性测试、接口测试、数据迁移测试、性能测试、安全性测试和品质监控。以下分别对功能测试、兼容性测试、接口测试、数据迁移测试、性能测试和安全性测试进行说明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B24D1B" w:rsidRPr="00B24D1B" w:rsidRDefault="00B24D1B" w:rsidP="00B24D1B">
      <w:pPr>
        <w:ind w:left="720"/>
      </w:pPr>
      <w:r>
        <w:rPr>
          <w:rFonts w:hint="eastAsia"/>
        </w:rPr>
        <w:t>《</w:t>
      </w:r>
      <w:r w:rsidRPr="00B24D1B">
        <w:rPr>
          <w:rFonts w:hint="eastAsia"/>
        </w:rPr>
        <w:t>景点智能识别语言翻译APP系统</w:t>
      </w:r>
      <w:r>
        <w:rPr>
          <w:rFonts w:hint="eastAsia"/>
        </w:rPr>
        <w:t>测试用例》</w:t>
      </w:r>
      <w:r w:rsidR="001A2252">
        <w:rPr>
          <w:rFonts w:hint="eastAsia"/>
        </w:rPr>
        <w:t>(</w:t>
      </w:r>
      <w:r w:rsidR="001A2252">
        <w:t>2019/9/8)</w:t>
      </w:r>
    </w:p>
    <w:p w:rsidR="00F03B5C" w:rsidRPr="00614542" w:rsidRDefault="00B24D1B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 xml:space="preserve"> </w:t>
      </w:r>
      <w:r w:rsidR="00614542" w:rsidRPr="000B2529">
        <w:rPr>
          <w:rFonts w:ascii="Times New Roman"/>
          <w:i/>
          <w:snapToGrid/>
          <w:color w:val="0000FF"/>
        </w:rPr>
        <w:t>[</w:t>
      </w:r>
      <w:r w:rsidR="00614542" w:rsidRPr="000B2529">
        <w:rPr>
          <w:rFonts w:ascii="Times New Roman" w:hint="eastAsia"/>
          <w:i/>
          <w:snapToGrid/>
          <w:color w:val="0000FF"/>
        </w:rPr>
        <w:t>本小节应完整列出此</w:t>
      </w:r>
      <w:r w:rsidR="00614542">
        <w:rPr>
          <w:rFonts w:ascii="Times New Roman" w:hint="eastAsia"/>
          <w:b/>
          <w:i/>
          <w:snapToGrid/>
          <w:color w:val="0000FF"/>
        </w:rPr>
        <w:t>测试报告</w:t>
      </w:r>
      <w:r w:rsidR="00614542"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 w:rsidR="00614542">
        <w:rPr>
          <w:rFonts w:ascii="Times New Roman" w:hint="eastAsia"/>
          <w:i/>
          <w:snapToGrid/>
          <w:color w:val="0000FF"/>
        </w:rPr>
        <w:t>报告</w:t>
      </w:r>
      <w:r w:rsidR="00614542"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 w:rsidR="00614542">
        <w:rPr>
          <w:rFonts w:ascii="Times New Roman" w:hint="eastAsia"/>
          <w:i/>
          <w:snapToGrid/>
          <w:color w:val="0000FF"/>
        </w:rPr>
        <w:t>等</w:t>
      </w:r>
      <w:r w:rsidR="00614542"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 w:rsidR="00614542">
        <w:rPr>
          <w:rFonts w:ascii="Times New Roman" w:hint="eastAsia"/>
          <w:i/>
          <w:snapToGrid/>
          <w:color w:val="0000FF"/>
        </w:rPr>
        <w:t>例如《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项目软件需求规约》、《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</w:t>
      </w:r>
      <w:r w:rsidR="00614542" w:rsidRPr="000B2529">
        <w:rPr>
          <w:rFonts w:ascii="Times New Roman" w:hint="eastAsia"/>
          <w:i/>
          <w:snapToGrid/>
          <w:color w:val="0000FF"/>
        </w:rPr>
        <w:t>测试用例</w:t>
      </w:r>
      <w:r w:rsidR="00614542">
        <w:rPr>
          <w:rFonts w:ascii="Times New Roman" w:hint="eastAsia"/>
          <w:i/>
          <w:snapToGrid/>
          <w:color w:val="0000FF"/>
        </w:rPr>
        <w:t>》等。</w:t>
      </w:r>
      <w:r w:rsid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D1275B" w:rsidRDefault="00D1275B" w:rsidP="00D1275B">
      <w:pPr>
        <w:ind w:left="720"/>
      </w:pPr>
      <w:r>
        <w:rPr>
          <w:rFonts w:hint="eastAsia"/>
        </w:rPr>
        <w:t>测试概要</w:t>
      </w:r>
      <w:r w:rsidR="00F402B5">
        <w:rPr>
          <w:rFonts w:hint="eastAsia"/>
        </w:rPr>
        <w:t>部分</w:t>
      </w:r>
      <w:r>
        <w:rPr>
          <w:rFonts w:hint="eastAsia"/>
        </w:rPr>
        <w:t>介绍了测试的时间、地点、人员、测试方法、测试内容</w:t>
      </w:r>
      <w:r w:rsidR="00F402B5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测试环境部分描述了测试所使用的软硬件环境和及其配置</w:t>
      </w:r>
      <w:r w:rsidR="0067145F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测试结果及分析描述了对于这些各种测试的结果，</w:t>
      </w:r>
      <w:r w:rsidR="00CB632D">
        <w:rPr>
          <w:rFonts w:hint="eastAsia"/>
        </w:rPr>
        <w:t>以及结果的表格展示</w:t>
      </w:r>
      <w:r w:rsidR="007A4284">
        <w:rPr>
          <w:rFonts w:hint="eastAsia"/>
        </w:rPr>
        <w:t>；</w:t>
      </w:r>
    </w:p>
    <w:p w:rsidR="00D018A9" w:rsidRDefault="00D018A9" w:rsidP="00D1275B">
      <w:pPr>
        <w:ind w:left="720"/>
      </w:pPr>
      <w:r>
        <w:rPr>
          <w:rFonts w:hint="eastAsia"/>
        </w:rPr>
        <w:t>缺陷清单描述了测试发现的缺陷的严重程度以及分布</w:t>
      </w:r>
      <w:r w:rsidR="007A4284">
        <w:rPr>
          <w:rFonts w:hint="eastAsia"/>
        </w:rPr>
        <w:t>情况；</w:t>
      </w:r>
    </w:p>
    <w:p w:rsidR="000B1F67" w:rsidRPr="00D1275B" w:rsidRDefault="000B1F67" w:rsidP="00D1275B">
      <w:pPr>
        <w:ind w:left="720"/>
      </w:pPr>
      <w:r>
        <w:rPr>
          <w:rFonts w:hint="eastAsia"/>
        </w:rPr>
        <w:t>测试结论与建议描述了进行该测试所得出的结论，以及针对存在缺陷的一些建议；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743AA" w:rsidRDefault="00F743AA" w:rsidP="00F743AA">
      <w:pPr>
        <w:ind w:left="720"/>
      </w:pPr>
      <w:r>
        <w:rPr>
          <w:rFonts w:hint="eastAsia"/>
        </w:rPr>
        <w:t>测试时间:</w:t>
      </w:r>
      <w:r w:rsidR="00814D32">
        <w:rPr>
          <w:rFonts w:hint="eastAsia"/>
        </w:rPr>
        <w:t>19</w:t>
      </w:r>
      <w:r>
        <w:t>/</w:t>
      </w:r>
      <w:r w:rsidR="00974C1A">
        <w:rPr>
          <w:rFonts w:hint="eastAsia"/>
        </w:rPr>
        <w:t>8</w:t>
      </w:r>
      <w:r>
        <w:t>/2019</w:t>
      </w:r>
    </w:p>
    <w:p w:rsidR="00F743AA" w:rsidRDefault="00F743AA" w:rsidP="00F743AA">
      <w:pPr>
        <w:ind w:left="720"/>
      </w:pPr>
      <w:r>
        <w:rPr>
          <w:rFonts w:hint="eastAsia"/>
        </w:rPr>
        <w:t>测试地点：</w:t>
      </w:r>
    </w:p>
    <w:p w:rsidR="00F743AA" w:rsidRDefault="00F743AA" w:rsidP="00F743AA">
      <w:pPr>
        <w:ind w:left="720"/>
      </w:pPr>
      <w:r>
        <w:rPr>
          <w:rFonts w:hint="eastAsia"/>
        </w:rPr>
        <w:t>测试人员：</w:t>
      </w:r>
    </w:p>
    <w:p w:rsidR="00F743AA" w:rsidRDefault="00F743AA" w:rsidP="00F743AA">
      <w:pPr>
        <w:ind w:left="720"/>
      </w:pPr>
      <w:r>
        <w:rPr>
          <w:rFonts w:hint="eastAsia"/>
        </w:rPr>
        <w:t>测试方法：Junit</w:t>
      </w:r>
      <w:r>
        <w:t>4</w:t>
      </w:r>
      <w:r>
        <w:rPr>
          <w:rFonts w:hint="eastAsia"/>
        </w:rPr>
        <w:t>单元测试</w:t>
      </w:r>
    </w:p>
    <w:p w:rsidR="00F743AA" w:rsidRPr="00F743AA" w:rsidRDefault="00F743AA" w:rsidP="00F743AA">
      <w:pPr>
        <w:ind w:left="720"/>
      </w:pPr>
      <w:r>
        <w:rPr>
          <w:rFonts w:hint="eastAsia"/>
        </w:rPr>
        <w:t>测试内容：</w:t>
      </w:r>
      <w:r w:rsidR="0014037B">
        <w:rPr>
          <w:rFonts w:hint="eastAsia"/>
        </w:rPr>
        <w:t>《</w:t>
      </w:r>
      <w:r w:rsidR="00AC5A01" w:rsidRPr="00AC5A01">
        <w:rPr>
          <w:rFonts w:hint="eastAsia"/>
        </w:rPr>
        <w:t>景点智能识别语言翻译APP</w:t>
      </w:r>
      <w:r w:rsidR="00AC5A01">
        <w:rPr>
          <w:rFonts w:hint="eastAsia"/>
        </w:rPr>
        <w:t>系统</w:t>
      </w:r>
      <w:r w:rsidR="0014037B">
        <w:rPr>
          <w:rFonts w:hint="eastAsia"/>
        </w:rPr>
        <w:t>项目测试用例》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3D5DEC" w:rsidRDefault="003D5DEC" w:rsidP="003D5DEC">
      <w:pPr>
        <w:ind w:left="720"/>
      </w:pPr>
      <w:r>
        <w:rPr>
          <w:rFonts w:hint="eastAsia"/>
        </w:rPr>
        <w:t>处理器：I</w:t>
      </w:r>
      <w:r>
        <w:t>ntel</w:t>
      </w:r>
      <w:r>
        <w:t>®</w:t>
      </w:r>
      <w:r>
        <w:t>Core</w:t>
      </w:r>
      <w:r>
        <w:t>™</w:t>
      </w:r>
      <w:r w:rsidR="00A32233">
        <w:t>i5-7300HQ CPU @ 2.50GHz 2.50 GHz</w:t>
      </w:r>
    </w:p>
    <w:p w:rsidR="00A32233" w:rsidRDefault="00A32233" w:rsidP="003D5DEC">
      <w:pPr>
        <w:ind w:left="720"/>
      </w:pPr>
      <w:r>
        <w:rPr>
          <w:rFonts w:hint="eastAsia"/>
        </w:rPr>
        <w:t>内存(</w:t>
      </w:r>
      <w:r>
        <w:t>RAM): 8.00GB</w:t>
      </w:r>
    </w:p>
    <w:p w:rsidR="00A32233" w:rsidRPr="003D5DEC" w:rsidRDefault="00A32233" w:rsidP="003D5DEC">
      <w:pPr>
        <w:ind w:left="720"/>
      </w:pPr>
      <w:r>
        <w:rPr>
          <w:rFonts w:hint="eastAsia"/>
        </w:rPr>
        <w:t>操作系统</w:t>
      </w:r>
      <w:r>
        <w:t>: Windows 10</w:t>
      </w:r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lastRenderedPageBreak/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6B1295" w:rsidTr="00BF6954">
        <w:tc>
          <w:tcPr>
            <w:tcW w:w="993" w:type="dxa"/>
            <w:vMerge w:val="restart"/>
          </w:tcPr>
          <w:p w:rsidR="006B1295" w:rsidRPr="00BF6954" w:rsidRDefault="006B1295" w:rsidP="006B129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6B1295" w:rsidRPr="00BF6954" w:rsidRDefault="00AB6585" w:rsidP="006B129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专家翻译</w:t>
            </w:r>
          </w:p>
        </w:tc>
        <w:tc>
          <w:tcPr>
            <w:tcW w:w="979" w:type="dxa"/>
          </w:tcPr>
          <w:p w:rsidR="006B1295" w:rsidRPr="00BF11EB" w:rsidRDefault="00AB658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6B1295" w:rsidRPr="00BF11EB" w:rsidRDefault="006B129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6585" w:rsidTr="00BF6954">
        <w:tc>
          <w:tcPr>
            <w:tcW w:w="993" w:type="dxa"/>
            <w:vMerge/>
          </w:tcPr>
          <w:p w:rsidR="00AB6585" w:rsidRPr="00BF6954" w:rsidRDefault="00AB6585" w:rsidP="006B129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AB6585" w:rsidRDefault="00AB6585" w:rsidP="006B129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支付宝支付</w:t>
            </w:r>
          </w:p>
        </w:tc>
        <w:tc>
          <w:tcPr>
            <w:tcW w:w="979" w:type="dxa"/>
          </w:tcPr>
          <w:p w:rsidR="00AB6585" w:rsidRDefault="00AB6585" w:rsidP="006B129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B6585" w:rsidRDefault="00AB6585" w:rsidP="006B129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2" w:type="dxa"/>
          </w:tcPr>
          <w:p w:rsidR="00AB6585" w:rsidRDefault="00AB6585" w:rsidP="006B129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B6585" w:rsidRDefault="00AB6585" w:rsidP="006B129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AB6585" w:rsidRPr="00BF11EB" w:rsidRDefault="00AB6585" w:rsidP="006B129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  <w:vMerge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116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 w:rsidR="004821E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E58F2" w:rsidRPr="00BF11EB" w:rsidRDefault="006B1295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4821E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</w:tcPr>
          <w:p w:rsidR="002E58F2" w:rsidRPr="00BF6954" w:rsidRDefault="002E58F2" w:rsidP="002E58F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116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</w:t>
            </w:r>
            <w:r w:rsidR="00C35AD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2E58F2" w:rsidRDefault="006B1295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C35AD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AB658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AB6585" w:rsidP="00F50E99">
            <w:pPr>
              <w:spacing w:after="120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AB658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B658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B658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支付宝支付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B658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支付宝系统繁忙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B658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在少部分时间使用支付宝支付会出现系统繁忙的提示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536E97" w:rsidRDefault="00AB658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9737A1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0F4A7E" w:rsidRPr="000F4A7E" w:rsidRDefault="000F4A7E" w:rsidP="000F4A7E">
      <w:pPr>
        <w:ind w:left="720"/>
      </w:pPr>
      <w:r>
        <w:rPr>
          <w:rFonts w:hint="eastAsia"/>
        </w:rPr>
        <w:t>通过这个测试，</w:t>
      </w:r>
      <w:r w:rsidR="00A45D17">
        <w:rPr>
          <w:rFonts w:hint="eastAsia"/>
        </w:rPr>
        <w:t>我们</w:t>
      </w:r>
      <w:r w:rsidR="00F50E99">
        <w:rPr>
          <w:rFonts w:hint="eastAsia"/>
        </w:rPr>
        <w:t>得到了在迭代</w:t>
      </w:r>
      <w:r w:rsidR="005C732B">
        <w:rPr>
          <w:rFonts w:hint="eastAsia"/>
        </w:rPr>
        <w:t>三中完成的专家翻译可以基本实现功能，支付宝支付也基本完成，但是存在一个缺陷，支付宝支付可能会失败，用户体验较差。</w:t>
      </w:r>
      <w:bookmarkStart w:id="15" w:name="_GoBack"/>
      <w:bookmarkEnd w:id="15"/>
    </w:p>
    <w:p w:rsidR="000F4A7E" w:rsidRDefault="000F4A7E">
      <w:pPr>
        <w:pStyle w:val="InfoBlue"/>
      </w:pPr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ED2" w:rsidRDefault="009F2ED2">
      <w:r>
        <w:separator/>
      </w:r>
    </w:p>
  </w:endnote>
  <w:endnote w:type="continuationSeparator" w:id="0">
    <w:p w:rsidR="009F2ED2" w:rsidRDefault="009F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ED2" w:rsidRDefault="009F2ED2">
      <w:r>
        <w:separator/>
      </w:r>
    </w:p>
  </w:footnote>
  <w:footnote w:type="continuationSeparator" w:id="0">
    <w:p w:rsidR="009F2ED2" w:rsidRDefault="009F2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7558"/>
    <w:rsid w:val="0007478F"/>
    <w:rsid w:val="000B1F67"/>
    <w:rsid w:val="000B2529"/>
    <w:rsid w:val="000F1651"/>
    <w:rsid w:val="000F4A7E"/>
    <w:rsid w:val="000F75CB"/>
    <w:rsid w:val="000F7F79"/>
    <w:rsid w:val="0012387F"/>
    <w:rsid w:val="00131345"/>
    <w:rsid w:val="00135EE7"/>
    <w:rsid w:val="0014037B"/>
    <w:rsid w:val="00150CCE"/>
    <w:rsid w:val="0016113A"/>
    <w:rsid w:val="00162D65"/>
    <w:rsid w:val="00190CF2"/>
    <w:rsid w:val="001A2252"/>
    <w:rsid w:val="001B5163"/>
    <w:rsid w:val="001D6611"/>
    <w:rsid w:val="001E7A7B"/>
    <w:rsid w:val="001F2D91"/>
    <w:rsid w:val="00237D76"/>
    <w:rsid w:val="002866D0"/>
    <w:rsid w:val="00292D69"/>
    <w:rsid w:val="002C0925"/>
    <w:rsid w:val="002E58F2"/>
    <w:rsid w:val="002E71CC"/>
    <w:rsid w:val="0030153D"/>
    <w:rsid w:val="00307DC6"/>
    <w:rsid w:val="00320074"/>
    <w:rsid w:val="00323D6D"/>
    <w:rsid w:val="0035274A"/>
    <w:rsid w:val="003A09BF"/>
    <w:rsid w:val="003B6ADF"/>
    <w:rsid w:val="003D5DEC"/>
    <w:rsid w:val="003E7102"/>
    <w:rsid w:val="003F4A24"/>
    <w:rsid w:val="00416D0A"/>
    <w:rsid w:val="004222F3"/>
    <w:rsid w:val="004821E9"/>
    <w:rsid w:val="004B0E53"/>
    <w:rsid w:val="004D536E"/>
    <w:rsid w:val="00536E97"/>
    <w:rsid w:val="00555086"/>
    <w:rsid w:val="00562AE3"/>
    <w:rsid w:val="005C732B"/>
    <w:rsid w:val="005E7E40"/>
    <w:rsid w:val="0060630B"/>
    <w:rsid w:val="006104D3"/>
    <w:rsid w:val="006128B3"/>
    <w:rsid w:val="00614542"/>
    <w:rsid w:val="00625BB9"/>
    <w:rsid w:val="00652805"/>
    <w:rsid w:val="00661504"/>
    <w:rsid w:val="0067145F"/>
    <w:rsid w:val="00676AB9"/>
    <w:rsid w:val="00691C3B"/>
    <w:rsid w:val="006A2737"/>
    <w:rsid w:val="006A64AF"/>
    <w:rsid w:val="006B1295"/>
    <w:rsid w:val="006B3DC8"/>
    <w:rsid w:val="006B5D54"/>
    <w:rsid w:val="006F01C1"/>
    <w:rsid w:val="00730752"/>
    <w:rsid w:val="00740123"/>
    <w:rsid w:val="00752A83"/>
    <w:rsid w:val="00755B72"/>
    <w:rsid w:val="007614BC"/>
    <w:rsid w:val="00775C17"/>
    <w:rsid w:val="00776F13"/>
    <w:rsid w:val="00790B3E"/>
    <w:rsid w:val="007A4284"/>
    <w:rsid w:val="007F0A31"/>
    <w:rsid w:val="007F35AF"/>
    <w:rsid w:val="00805602"/>
    <w:rsid w:val="008136A6"/>
    <w:rsid w:val="00814D32"/>
    <w:rsid w:val="008273F3"/>
    <w:rsid w:val="00836E8B"/>
    <w:rsid w:val="008419C0"/>
    <w:rsid w:val="00844740"/>
    <w:rsid w:val="008A050A"/>
    <w:rsid w:val="008E1AA7"/>
    <w:rsid w:val="00904292"/>
    <w:rsid w:val="00906A2A"/>
    <w:rsid w:val="00955DC2"/>
    <w:rsid w:val="0095686C"/>
    <w:rsid w:val="00970D39"/>
    <w:rsid w:val="009737A1"/>
    <w:rsid w:val="00974C1A"/>
    <w:rsid w:val="009A01E2"/>
    <w:rsid w:val="009A3432"/>
    <w:rsid w:val="009C7261"/>
    <w:rsid w:val="009F2ED2"/>
    <w:rsid w:val="00A05D16"/>
    <w:rsid w:val="00A07A93"/>
    <w:rsid w:val="00A25C0D"/>
    <w:rsid w:val="00A32233"/>
    <w:rsid w:val="00A43755"/>
    <w:rsid w:val="00A45D17"/>
    <w:rsid w:val="00A6368F"/>
    <w:rsid w:val="00A76715"/>
    <w:rsid w:val="00AB6585"/>
    <w:rsid w:val="00AB65D6"/>
    <w:rsid w:val="00AC5A01"/>
    <w:rsid w:val="00AE076A"/>
    <w:rsid w:val="00B01E70"/>
    <w:rsid w:val="00B21892"/>
    <w:rsid w:val="00B24D1B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2749A"/>
    <w:rsid w:val="00C35ADE"/>
    <w:rsid w:val="00C5163B"/>
    <w:rsid w:val="00C6379D"/>
    <w:rsid w:val="00C9707C"/>
    <w:rsid w:val="00CB3465"/>
    <w:rsid w:val="00CB632D"/>
    <w:rsid w:val="00CD0DF7"/>
    <w:rsid w:val="00CD68FD"/>
    <w:rsid w:val="00D018A9"/>
    <w:rsid w:val="00D1275B"/>
    <w:rsid w:val="00D24DCF"/>
    <w:rsid w:val="00D36288"/>
    <w:rsid w:val="00D67C01"/>
    <w:rsid w:val="00D71C95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7EE1"/>
    <w:rsid w:val="00E672A3"/>
    <w:rsid w:val="00ED2FC0"/>
    <w:rsid w:val="00EE5F35"/>
    <w:rsid w:val="00F03B5C"/>
    <w:rsid w:val="00F1061A"/>
    <w:rsid w:val="00F402B5"/>
    <w:rsid w:val="00F50E99"/>
    <w:rsid w:val="00F554B7"/>
    <w:rsid w:val="00F743AA"/>
    <w:rsid w:val="00F907FC"/>
    <w:rsid w:val="00FA1775"/>
    <w:rsid w:val="00FB0255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86D06A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754</TotalTime>
  <Pages>6</Pages>
  <Words>561</Words>
  <Characters>3204</Characters>
  <Application>Microsoft Office Word</Application>
  <DocSecurity>0</DocSecurity>
  <Lines>26</Lines>
  <Paragraphs>7</Paragraphs>
  <ScaleCrop>false</ScaleCrop>
  <Company>&lt;SJTU&gt;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110</cp:revision>
  <dcterms:created xsi:type="dcterms:W3CDTF">2014-07-21T08:17:00Z</dcterms:created>
  <dcterms:modified xsi:type="dcterms:W3CDTF">2019-09-08T14:20:00Z</dcterms:modified>
</cp:coreProperties>
</file>