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W w:w="8986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502"/>
        <w:gridCol w:w="2148"/>
        <w:gridCol w:w="333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  <w:trHeight w:val="267" w:hRule="atLeast"/>
          <w:jc w:val="center"/>
        </w:trPr>
        <w:tc>
          <w:tcPr>
            <w:tcW w:w="5650" w:type="dxa"/>
            <w:gridSpan w:val="2"/>
            <w:vAlign w:val="center"/>
          </w:tcPr>
          <w:p>
            <w:pPr>
              <w:pStyle w:val="56"/>
              <w:widowControl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项目名称</w:t>
            </w:r>
          </w:p>
          <w:p>
            <w:pPr>
              <w:pStyle w:val="56"/>
              <w:widowControl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hint="eastAsia" w:ascii="Times New Roman" w:hAnsi="Times New Roman"/>
                <w:sz w:val="24"/>
                <w:szCs w:val="24"/>
              </w:rPr>
              <w:t>oject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name</w:t>
            </w:r>
          </w:p>
        </w:tc>
        <w:tc>
          <w:tcPr>
            <w:tcW w:w="3336" w:type="dxa"/>
            <w:vAlign w:val="center"/>
          </w:tcPr>
          <w:p>
            <w:pPr>
              <w:pStyle w:val="56"/>
              <w:widowControl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密级</w:t>
            </w:r>
          </w:p>
          <w:p>
            <w:pPr>
              <w:pStyle w:val="56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  <w:trHeight w:val="239" w:hRule="atLeast"/>
          <w:jc w:val="center"/>
        </w:trPr>
        <w:tc>
          <w:tcPr>
            <w:tcW w:w="5650" w:type="dxa"/>
            <w:gridSpan w:val="2"/>
            <w:vAlign w:val="center"/>
          </w:tcPr>
          <w:p>
            <w:pPr>
              <w:pStyle w:val="56"/>
              <w:widowControl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景点智能识别语言翻译APP</w:t>
            </w:r>
          </w:p>
        </w:tc>
        <w:tc>
          <w:tcPr>
            <w:tcW w:w="3336" w:type="dxa"/>
            <w:vAlign w:val="center"/>
          </w:tcPr>
          <w:p>
            <w:pPr>
              <w:pStyle w:val="56"/>
              <w:widowControl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仅供收件方查阅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  <w:trHeight w:val="631" w:hRule="atLeast"/>
          <w:jc w:val="center"/>
        </w:trPr>
        <w:tc>
          <w:tcPr>
            <w:tcW w:w="3502" w:type="dxa"/>
            <w:tcBorders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pStyle w:val="56"/>
              <w:widowControl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项目编号</w:t>
            </w:r>
          </w:p>
          <w:p>
            <w:pPr>
              <w:pStyle w:val="56"/>
              <w:widowControl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/>
                <w:sz w:val="24"/>
                <w:szCs w:val="24"/>
              </w:rPr>
              <w:t>roject ID</w:t>
            </w:r>
          </w:p>
        </w:tc>
        <w:tc>
          <w:tcPr>
            <w:tcW w:w="2148" w:type="dxa"/>
            <w:tcBorders>
              <w:left w:val="single" w:color="auto" w:sz="4" w:space="0"/>
              <w:bottom w:val="single" w:color="000000" w:sz="6" w:space="0"/>
            </w:tcBorders>
            <w:vAlign w:val="center"/>
          </w:tcPr>
          <w:p>
            <w:pPr>
              <w:pStyle w:val="56"/>
              <w:widowControl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版本</w:t>
            </w:r>
          </w:p>
          <w:p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ersion</w:t>
            </w:r>
          </w:p>
        </w:tc>
        <w:tc>
          <w:tcPr>
            <w:tcW w:w="3336" w:type="dxa"/>
            <w:tcBorders>
              <w:bottom w:val="single" w:color="auto" w:sz="4" w:space="0"/>
            </w:tcBorders>
            <w:vAlign w:val="center"/>
          </w:tcPr>
          <w:p>
            <w:pPr>
              <w:pStyle w:val="56"/>
              <w:widowControl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文档编号</w:t>
            </w:r>
          </w:p>
          <w:p>
            <w:pPr>
              <w:pStyle w:val="56"/>
              <w:widowControl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 w:val="24"/>
                <w:szCs w:val="24"/>
              </w:rPr>
              <w:t xml:space="preserve">Document </w:t>
            </w:r>
            <w:r>
              <w:rPr>
                <w:rFonts w:ascii="Times New Roman" w:hAnsi="Times New Roman" w:cs="Arial"/>
                <w:sz w:val="24"/>
                <w:szCs w:val="24"/>
              </w:rPr>
              <w:t>code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  <w:trHeight w:val="239" w:hRule="atLeast"/>
          <w:jc w:val="center"/>
        </w:trPr>
        <w:tc>
          <w:tcPr>
            <w:tcW w:w="3502" w:type="dxa"/>
            <w:tcBorders>
              <w:right w:val="single" w:color="auto" w:sz="4" w:space="0"/>
            </w:tcBorders>
            <w:vAlign w:val="center"/>
          </w:tcPr>
          <w:p>
            <w:pPr>
              <w:pStyle w:val="56"/>
              <w:widowControl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48" w:type="dxa"/>
            <w:tcBorders>
              <w:left w:val="single" w:color="auto" w:sz="4" w:space="0"/>
            </w:tcBorders>
            <w:vAlign w:val="center"/>
          </w:tcPr>
          <w:p>
            <w:pPr>
              <w:pStyle w:val="56"/>
              <w:widowControl/>
              <w:rPr>
                <w:rFonts w:eastAsia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36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ID_SPP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002</w:t>
            </w:r>
          </w:p>
        </w:tc>
      </w:tr>
    </w:tbl>
    <w:p>
      <w:pPr>
        <w:pStyle w:val="99"/>
        <w:widowControl/>
        <w:spacing w:line="240" w:lineRule="auto"/>
        <w:jc w:val="left"/>
        <w:rPr>
          <w:rFonts w:hint="eastAsia" w:ascii="Times New Roman" w:hAnsi="Times New Roman" w:eastAsia="宋体"/>
        </w:rPr>
      </w:pPr>
    </w:p>
    <w:p>
      <w:pPr>
        <w:pStyle w:val="99"/>
        <w:widowControl/>
        <w:spacing w:line="240" w:lineRule="auto"/>
        <w:jc w:val="left"/>
        <w:rPr>
          <w:rFonts w:ascii="Times New Roman" w:hAnsi="Times New Roman" w:eastAsia="宋体"/>
        </w:rPr>
      </w:pPr>
    </w:p>
    <w:p>
      <w:pPr>
        <w:pStyle w:val="99"/>
        <w:widowControl/>
        <w:spacing w:line="240" w:lineRule="auto"/>
        <w:rPr>
          <w:rFonts w:ascii="STXihei" w:hAnsi="STXihei" w:eastAsia="STXihei"/>
          <w:bCs w:val="0"/>
        </w:rPr>
      </w:pPr>
      <w:bookmarkStart w:id="0" w:name="文档名称"/>
      <w:r>
        <w:rPr>
          <w:rFonts w:hint="eastAsia" w:ascii="STXihei" w:hAnsi="STXihei" w:eastAsia="STXihei"/>
          <w:bCs w:val="0"/>
        </w:rPr>
        <w:t>Easy Tour</w:t>
      </w:r>
      <w:r>
        <w:rPr>
          <w:rFonts w:ascii="STXihei" w:hAnsi="STXihei" w:eastAsia="STXihei"/>
          <w:bCs w:val="0"/>
        </w:rPr>
        <w:t xml:space="preserve"> Software Project Planning</w:t>
      </w:r>
    </w:p>
    <w:p>
      <w:pPr>
        <w:pStyle w:val="99"/>
        <w:widowControl/>
        <w:spacing w:line="240" w:lineRule="auto"/>
        <w:rPr>
          <w:rFonts w:hint="eastAsia" w:ascii="STXihei" w:hAnsi="STXihei" w:eastAsia="STXihei"/>
        </w:rPr>
      </w:pPr>
      <w:r>
        <w:rPr>
          <w:rFonts w:hint="eastAsia" w:ascii="STXihei" w:hAnsi="STXihei" w:eastAsia="STXihei"/>
          <w:bCs w:val="0"/>
        </w:rPr>
        <w:t>景点智能识别语言翻译</w:t>
      </w:r>
      <w:r>
        <w:rPr>
          <w:rFonts w:ascii="STXihei" w:hAnsi="STXihei" w:eastAsia="STXihei"/>
          <w:bCs w:val="0"/>
        </w:rPr>
        <w:t>软件项目计划</w:t>
      </w:r>
      <w:bookmarkEnd w:id="0"/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hint="eastAsia" w:ascii="Times New Roman" w:hAnsi="Times New Roman"/>
        </w:rPr>
      </w:pPr>
    </w:p>
    <w:p>
      <w:pPr>
        <w:pStyle w:val="56"/>
        <w:widowControl/>
        <w:jc w:val="left"/>
        <w:rPr>
          <w:rFonts w:hint="eastAsia" w:ascii="Times New Roman" w:hAnsi="Times New Roman"/>
        </w:rPr>
      </w:pPr>
    </w:p>
    <w:p>
      <w:pPr>
        <w:pStyle w:val="56"/>
        <w:widowControl/>
        <w:jc w:val="left"/>
        <w:rPr>
          <w:rFonts w:hint="eastAsia" w:ascii="Times New Roman" w:hAnsi="Times New Roman"/>
        </w:rPr>
      </w:pPr>
    </w:p>
    <w:p>
      <w:pPr>
        <w:pStyle w:val="56"/>
        <w:widowControl/>
        <w:jc w:val="left"/>
        <w:rPr>
          <w:rFonts w:hint="eastAsia"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tbl>
      <w:tblPr>
        <w:tblStyle w:val="33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638" w:type="dxa"/>
            <w:vAlign w:val="center"/>
          </w:tcPr>
          <w:p>
            <w:pPr>
              <w:pStyle w:val="50"/>
              <w:widowControl/>
              <w:spacing w:before="120" w:line="240" w:lineRule="auto"/>
              <w:jc w:val="both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张源娣</w:t>
            </w:r>
          </w:p>
        </w:tc>
        <w:tc>
          <w:tcPr>
            <w:tcW w:w="1076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>
            <w:pPr>
              <w:pStyle w:val="56"/>
              <w:widowControl/>
              <w:jc w:val="both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2019-07-02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638" w:type="dxa"/>
            <w:vAlign w:val="center"/>
          </w:tcPr>
          <w:p>
            <w:pPr>
              <w:pStyle w:val="50"/>
              <w:widowControl/>
              <w:spacing w:before="120" w:line="240" w:lineRule="auto"/>
              <w:jc w:val="both"/>
              <w:rPr>
                <w:rFonts w:hint="eastAsia"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638" w:type="dxa"/>
            <w:vAlign w:val="center"/>
          </w:tcPr>
          <w:p>
            <w:pPr>
              <w:pStyle w:val="5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drawing>
          <wp:inline distT="0" distB="0" distL="0" distR="0">
            <wp:extent cx="1819275" cy="762000"/>
            <wp:effectExtent l="0" t="0" r="0" b="0"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 w:val="28"/>
          <w:szCs w:val="28"/>
        </w:rPr>
        <w:t xml:space="preserve">  </w:t>
      </w:r>
    </w:p>
    <w:p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武汉市软酷网络科技有限公司</w:t>
      </w:r>
    </w:p>
    <w:p>
      <w:pPr>
        <w:widowControl/>
        <w:spacing w:line="360" w:lineRule="auto"/>
        <w:jc w:val="center"/>
        <w:rPr>
          <w:rFonts w:ascii="STXihei" w:hAnsi="STXihei" w:eastAsia="STXihei"/>
          <w:sz w:val="24"/>
          <w:szCs w:val="24"/>
        </w:rPr>
      </w:pPr>
      <w:r>
        <w:rPr>
          <w:rFonts w:ascii="STXihei" w:hAnsi="STXihei" w:eastAsia="STXihei"/>
          <w:sz w:val="24"/>
          <w:szCs w:val="24"/>
        </w:rPr>
        <w:t>版权所有  不得复制</w:t>
      </w:r>
    </w:p>
    <w:p>
      <w:pPr>
        <w:widowControl/>
        <w:spacing w:line="360" w:lineRule="auto"/>
        <w:jc w:val="center"/>
        <w:rPr>
          <w:rFonts w:ascii="STXihei" w:hAnsi="STXihei" w:eastAsia="STXihei"/>
          <w:sz w:val="24"/>
          <w:szCs w:val="24"/>
        </w:rPr>
      </w:pPr>
      <w:r>
        <w:rPr>
          <w:rFonts w:ascii="STXihei" w:hAnsi="STXihei" w:eastAsia="STXihei"/>
          <w:sz w:val="24"/>
          <w:szCs w:val="24"/>
        </w:rPr>
        <w:t xml:space="preserve">Copyright © </w:t>
      </w:r>
      <w:r>
        <w:rPr>
          <w:rFonts w:hint="eastAsia" w:ascii="STXihei" w:hAnsi="STXihei" w:eastAsia="STXihei"/>
          <w:sz w:val="24"/>
          <w:szCs w:val="24"/>
        </w:rPr>
        <w:t>Ruankosoft</w:t>
      </w:r>
      <w:r>
        <w:rPr>
          <w:rFonts w:ascii="STXihei" w:hAnsi="STXihei" w:eastAsia="STXihei"/>
          <w:sz w:val="24"/>
          <w:szCs w:val="24"/>
        </w:rPr>
        <w:t xml:space="preserve"> Technologies</w:t>
      </w:r>
      <w:r>
        <w:rPr>
          <w:rFonts w:hint="eastAsia" w:ascii="STXihei" w:hAnsi="STXihei" w:eastAsia="STXihei"/>
          <w:sz w:val="24"/>
          <w:szCs w:val="24"/>
        </w:rPr>
        <w:t xml:space="preserve">(WuHan) </w:t>
      </w:r>
      <w:r>
        <w:rPr>
          <w:rFonts w:ascii="STXihei" w:hAnsi="STXihei" w:eastAsia="STXihei"/>
          <w:sz w:val="24"/>
          <w:szCs w:val="24"/>
        </w:rPr>
        <w:t>Co., Ltd.</w:t>
      </w:r>
    </w:p>
    <w:p>
      <w:pPr>
        <w:jc w:val="center"/>
        <w:rPr>
          <w:rFonts w:hint="eastAsia"/>
        </w:rPr>
      </w:pPr>
      <w:r>
        <w:rPr>
          <w:rFonts w:ascii="STXihei" w:hAnsi="STXihei" w:eastAsia="STXihei"/>
          <w:sz w:val="24"/>
          <w:szCs w:val="24"/>
        </w:rPr>
        <w:t xml:space="preserve">  All Rights Reserved</w:t>
      </w:r>
    </w:p>
    <w:p>
      <w:pPr>
        <w:widowControl/>
        <w:spacing w:line="360" w:lineRule="auto"/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 xml:space="preserve"> Revision Record</w:t>
      </w:r>
    </w:p>
    <w:p>
      <w:pPr>
        <w:widowControl/>
        <w:spacing w:line="360" w:lineRule="auto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修订记录</w:t>
      </w:r>
    </w:p>
    <w:p>
      <w:pPr>
        <w:jc w:val="center"/>
        <w:rPr>
          <w:rFonts w:hint="eastAsia"/>
          <w:sz w:val="21"/>
          <w:szCs w:val="21"/>
        </w:rPr>
      </w:pPr>
    </w:p>
    <w:tbl>
      <w:tblPr>
        <w:tblStyle w:val="33"/>
        <w:tblW w:w="874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1260"/>
        <w:gridCol w:w="1620"/>
        <w:gridCol w:w="1620"/>
        <w:gridCol w:w="1620"/>
        <w:gridCol w:w="1317"/>
      </w:tblGrid>
      <w:tr>
        <w:tblPrEx>
          <w:tblLayout w:type="fixed"/>
        </w:tblPrEx>
        <w:trPr>
          <w:cantSplit/>
          <w:trHeight w:val="1334" w:hRule="atLeast"/>
          <w:tblHeader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hint="eastAsia"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Date</w:t>
            </w:r>
          </w:p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Revision Version</w:t>
            </w:r>
          </w:p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CR ID /Defect ID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CR/ Defect</w:t>
            </w:r>
            <w:r>
              <w:rPr>
                <w:rFonts w:hint="eastAsia" w:ascii="Times New Roman" w:hAnsi="宋体"/>
                <w:b w:val="0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宋体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Sec No.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Change Description</w:t>
            </w:r>
          </w:p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Author</w:t>
            </w:r>
          </w:p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作者</w:t>
            </w: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hint="eastAsia"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2019.7.2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ind w:firstLine="210" w:firstLineChars="100"/>
              <w:jc w:val="both"/>
              <w:rPr>
                <w:rFonts w:hint="eastAsia"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1.0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全篇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初稿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hint="eastAsia"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张源娣</w:t>
            </w: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hint="eastAsia"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2019.7.2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ind w:firstLine="210" w:firstLineChars="100"/>
              <w:jc w:val="both"/>
              <w:rPr>
                <w:rFonts w:hint="eastAsia"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1.0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全篇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hint="eastAsia"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初稿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王锦</w:t>
            </w: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21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21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br w:type="page"/>
      </w:r>
      <w:r>
        <w:rPr>
          <w:sz w:val="36"/>
          <w:szCs w:val="36"/>
        </w:rPr>
        <w:t>Catalog</w:t>
      </w:r>
    </w:p>
    <w:p>
      <w:pPr>
        <w:pStyle w:val="67"/>
        <w:keepNext w:val="0"/>
        <w:widowControl/>
        <w:snapToGrid w:val="0"/>
        <w:spacing w:before="0" w:after="0"/>
        <w:rPr>
          <w:rFonts w:ascii="Times New Roman" w:hAnsi="Times New Roman" w:eastAsia="宋体"/>
          <w:sz w:val="36"/>
          <w:szCs w:val="36"/>
        </w:rPr>
      </w:pPr>
      <w:r>
        <w:rPr>
          <w:rFonts w:ascii="Times New Roman" w:hAnsi="宋体" w:eastAsia="宋体"/>
          <w:sz w:val="36"/>
          <w:szCs w:val="36"/>
        </w:rPr>
        <w:t>目</w:t>
      </w:r>
      <w:r>
        <w:rPr>
          <w:rFonts w:ascii="Times New Roman" w:hAnsi="Times New Roman" w:eastAsia="宋体"/>
          <w:sz w:val="36"/>
          <w:szCs w:val="36"/>
        </w:rPr>
        <w:t xml:space="preserve">  </w:t>
      </w:r>
      <w:r>
        <w:rPr>
          <w:rFonts w:ascii="Times New Roman" w:hAnsi="宋体" w:eastAsia="宋体"/>
          <w:sz w:val="36"/>
          <w:szCs w:val="36"/>
        </w:rPr>
        <w:t>录</w:t>
      </w:r>
    </w:p>
    <w:p>
      <w:pPr>
        <w:pStyle w:val="26"/>
        <w:rPr>
          <w:rFonts w:ascii="Times New Roman" w:hAnsi="Times New Roman"/>
          <w:kern w:val="2"/>
          <w:szCs w:val="24"/>
          <w:lang w:val="en-US" w:eastAsia="zh-C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r>
        <w:fldChar w:fldCharType="begin"/>
      </w:r>
      <w:r>
        <w:instrText xml:space="preserve"> HYPERLINK \l "_Toc326312513" </w:instrText>
      </w:r>
      <w:r>
        <w:fldChar w:fldCharType="separate"/>
      </w:r>
      <w:r>
        <w:rPr>
          <w:rStyle w:val="38"/>
          <w:rFonts w:eastAsia="Times New Roman"/>
          <w:lang w:val="en-US" w:eastAsia="zh-CN"/>
        </w:rPr>
        <w:t>1</w:t>
      </w:r>
      <w:r>
        <w:rPr>
          <w:rFonts w:ascii="Times New Roman" w:hAnsi="Times New Roman"/>
          <w:kern w:val="2"/>
          <w:szCs w:val="24"/>
          <w:lang w:val="en-US" w:eastAsia="zh-CN"/>
        </w:rPr>
        <w:tab/>
      </w:r>
      <w:r>
        <w:rPr>
          <w:rStyle w:val="38"/>
          <w:rFonts w:hint="eastAsia"/>
          <w:lang w:val="en-US" w:eastAsia="zh-CN"/>
        </w:rPr>
        <w:t>项目简介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_Toc326312513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26"/>
        <w:rPr>
          <w:rFonts w:ascii="Times New Roman" w:hAnsi="Times New Roman"/>
          <w:kern w:val="2"/>
          <w:szCs w:val="24"/>
          <w:lang w:val="en-US" w:eastAsia="zh-CN"/>
        </w:rPr>
      </w:pPr>
      <w:r>
        <w:fldChar w:fldCharType="begin"/>
      </w:r>
      <w:r>
        <w:instrText xml:space="preserve"> HYPERLINK \l "_Toc326312514" </w:instrText>
      </w:r>
      <w:r>
        <w:fldChar w:fldCharType="separate"/>
      </w:r>
      <w:r>
        <w:rPr>
          <w:rStyle w:val="38"/>
          <w:rFonts w:eastAsia="Times New Roman"/>
          <w:lang w:val="en-US" w:eastAsia="zh-CN"/>
        </w:rPr>
        <w:t>2</w:t>
      </w:r>
      <w:r>
        <w:rPr>
          <w:rFonts w:ascii="Times New Roman" w:hAnsi="Times New Roman"/>
          <w:kern w:val="2"/>
          <w:szCs w:val="24"/>
          <w:lang w:val="en-US" w:eastAsia="zh-CN"/>
        </w:rPr>
        <w:tab/>
      </w:r>
      <w:r>
        <w:rPr>
          <w:rStyle w:val="38"/>
          <w:lang w:val="en-US" w:eastAsia="zh-CN"/>
        </w:rPr>
        <w:t>Deliverables and Acceptance Criteria</w:t>
      </w:r>
      <w:r>
        <w:rPr>
          <w:rStyle w:val="38"/>
          <w:rFonts w:hint="eastAsia"/>
          <w:lang w:val="en-US" w:eastAsia="zh-CN"/>
        </w:rPr>
        <w:t>交付件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_Toc326312514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26"/>
        <w:rPr>
          <w:rFonts w:ascii="Times New Roman" w:hAnsi="Times New Roman"/>
          <w:kern w:val="2"/>
          <w:szCs w:val="24"/>
          <w:lang w:val="en-US" w:eastAsia="zh-CN"/>
        </w:rPr>
      </w:pPr>
      <w:r>
        <w:fldChar w:fldCharType="begin"/>
      </w:r>
      <w:r>
        <w:instrText xml:space="preserve"> HYPERLINK \l "_Toc326312515" </w:instrText>
      </w:r>
      <w:r>
        <w:fldChar w:fldCharType="separate"/>
      </w:r>
      <w:r>
        <w:rPr>
          <w:rStyle w:val="38"/>
          <w:rFonts w:eastAsia="Times New Roman"/>
          <w:lang w:val="en-US" w:eastAsia="zh-CN"/>
        </w:rPr>
        <w:t>3</w:t>
      </w:r>
      <w:r>
        <w:rPr>
          <w:rFonts w:ascii="Times New Roman" w:hAnsi="Times New Roman"/>
          <w:kern w:val="2"/>
          <w:szCs w:val="24"/>
          <w:lang w:val="en-US" w:eastAsia="zh-CN"/>
        </w:rPr>
        <w:tab/>
      </w:r>
      <w:r>
        <w:rPr>
          <w:rStyle w:val="38"/>
          <w:lang w:val="en-US" w:eastAsia="zh-CN"/>
        </w:rPr>
        <w:t xml:space="preserve">WBS </w:t>
      </w:r>
      <w:r>
        <w:rPr>
          <w:rStyle w:val="38"/>
          <w:rFonts w:hint="eastAsia"/>
          <w:lang w:val="en-US" w:eastAsia="zh-CN"/>
        </w:rPr>
        <w:t>工作任务分解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_Toc326312515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26"/>
        <w:rPr>
          <w:rStyle w:val="38"/>
          <w:rFonts w:hint="eastAsia"/>
          <w:lang w:val="en-US" w:eastAsia="zh-CN"/>
        </w:rPr>
      </w:pPr>
      <w:r>
        <w:fldChar w:fldCharType="begin"/>
      </w:r>
      <w:r>
        <w:instrText xml:space="preserve"> HYPERLINK \l "_Toc326312516" </w:instrText>
      </w:r>
      <w:r>
        <w:fldChar w:fldCharType="separate"/>
      </w:r>
      <w:r>
        <w:rPr>
          <w:rStyle w:val="38"/>
          <w:rFonts w:eastAsia="Times New Roman"/>
          <w:lang w:val="en-US" w:eastAsia="zh-CN"/>
        </w:rPr>
        <w:t>4</w:t>
      </w:r>
      <w:r>
        <w:rPr>
          <w:rFonts w:ascii="Times New Roman" w:hAnsi="Times New Roman"/>
          <w:kern w:val="2"/>
          <w:szCs w:val="24"/>
          <w:lang w:val="en-US" w:eastAsia="zh-CN"/>
        </w:rPr>
        <w:tab/>
      </w:r>
      <w:r>
        <w:rPr>
          <w:rStyle w:val="38"/>
          <w:rFonts w:hint="eastAsia"/>
          <w:lang w:val="en-US" w:eastAsia="zh-CN"/>
        </w:rPr>
        <w:t>项目甘特图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_Toc326312516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7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2"/>
        <w:keepNext w:val="0"/>
        <w:tabs>
          <w:tab w:val="left" w:pos="426"/>
          <w:tab w:val="clear" w:pos="630"/>
        </w:tabs>
        <w:ind w:hanging="630"/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287" w:bottom="1440" w:left="1622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2"/>
        <w:keepNext w:val="0"/>
        <w:tabs>
          <w:tab w:val="left" w:pos="426"/>
          <w:tab w:val="clear" w:pos="630"/>
        </w:tabs>
        <w:ind w:hanging="630"/>
        <w:rPr>
          <w:rFonts w:hint="eastAsia"/>
        </w:rPr>
      </w:pPr>
      <w:r>
        <w:fldChar w:fldCharType="end"/>
      </w:r>
      <w:bookmarkStart w:id="1" w:name="_Toc326312513"/>
      <w:bookmarkStart w:id="2" w:name="_Toc124225844"/>
      <w:bookmarkStart w:id="3" w:name="_Toc124225188"/>
      <w:bookmarkStart w:id="4" w:name="_Toc62785758"/>
      <w:bookmarkStart w:id="5" w:name="_Toc184722933"/>
      <w:bookmarkStart w:id="6" w:name="_Toc117673047"/>
      <w:bookmarkStart w:id="7" w:name="_Toc114305149"/>
      <w:r>
        <w:rPr>
          <w:rFonts w:hint="eastAsia" w:ascii="Times New Roman" w:hAnsi="Times New Roman" w:eastAsia="宋体"/>
          <w:szCs w:val="32"/>
        </w:rPr>
        <w:t>项目简介</w:t>
      </w:r>
      <w:bookmarkEnd w:id="1"/>
    </w:p>
    <w:p>
      <w:pPr>
        <w:pStyle w:val="76"/>
        <w:ind w:left="0" w:leftChars="0" w:firstLine="420" w:firstLineChars="200"/>
        <w:rPr>
          <w:rFonts w:hint="eastAsia"/>
        </w:rPr>
      </w:pPr>
      <w:bookmarkStart w:id="23" w:name="_GoBack"/>
      <w:bookmarkEnd w:id="23"/>
      <w:r>
        <w:rPr>
          <w:rFonts w:hint="eastAsia"/>
        </w:rPr>
        <w:t>本项目作为一款智能旅游软件，提供景点识别、翻译、GPS定位、广告、用户中心、行程规划六大功能。用户可以上传景点图片得到景点地点和景点介绍，可以使用翻译功能进行语言翻译，GPS可以实时定位，同时获得周边食宿推荐。广告商可以发布和推送广告，用户可以输入自己的目的地、经费预算等得到行程规划。</w:t>
      </w:r>
    </w:p>
    <w:p>
      <w:pPr>
        <w:pStyle w:val="2"/>
        <w:keepNext w:val="0"/>
        <w:tabs>
          <w:tab w:val="left" w:pos="426"/>
          <w:tab w:val="clear" w:pos="630"/>
        </w:tabs>
        <w:ind w:hanging="630"/>
        <w:rPr>
          <w:rFonts w:ascii="Times New Roman" w:hAnsi="Times New Roman" w:eastAsia="宋体"/>
          <w:szCs w:val="32"/>
        </w:rPr>
      </w:pPr>
      <w:bookmarkStart w:id="8" w:name="_Toc326312514"/>
      <w:r>
        <w:rPr>
          <w:rFonts w:ascii="Times New Roman" w:hAnsi="Times New Roman" w:eastAsia="宋体"/>
          <w:szCs w:val="32"/>
        </w:rPr>
        <w:t>Deliverables and Acceptance Criteria交付件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33"/>
        <w:tblW w:w="3636" w:type="dxa"/>
        <w:tblInd w:w="2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2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5"/>
              <w:widowControl/>
              <w:rPr>
                <w:rFonts w:ascii="Times New Roman" w:hAnsi="Times New Roman"/>
                <w:sz w:val="21"/>
                <w:szCs w:val="21"/>
              </w:rPr>
            </w:pPr>
            <w:bookmarkStart w:id="9" w:name="_Toc117673049"/>
            <w:bookmarkStart w:id="10" w:name="_Toc114305151"/>
            <w:bookmarkStart w:id="11" w:name="_Toc62785760"/>
            <w:r>
              <w:rPr>
                <w:rFonts w:ascii="Times New Roman" w:hAnsi="Times New Roman"/>
                <w:sz w:val="21"/>
                <w:szCs w:val="21"/>
              </w:rPr>
              <w:t>S.No.</w:t>
            </w:r>
          </w:p>
        </w:tc>
        <w:tc>
          <w:tcPr>
            <w:tcW w:w="2846" w:type="dxa"/>
            <w:vAlign w:val="center"/>
          </w:tcPr>
          <w:p>
            <w:pPr>
              <w:pStyle w:val="25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Deliverable </w:t>
            </w:r>
            <w:r>
              <w:rPr>
                <w:rFonts w:ascii="Times New Roman" w:hAnsi="宋体"/>
                <w:sz w:val="21"/>
                <w:szCs w:val="21"/>
              </w:rPr>
              <w:t>交付件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5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01</w:t>
            </w:r>
          </w:p>
        </w:tc>
        <w:tc>
          <w:tcPr>
            <w:tcW w:w="2846" w:type="dxa"/>
            <w:vAlign w:val="center"/>
          </w:tcPr>
          <w:p>
            <w:pPr>
              <w:pStyle w:val="25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项目立项报告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5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02</w:t>
            </w:r>
          </w:p>
        </w:tc>
        <w:tc>
          <w:tcPr>
            <w:tcW w:w="2846" w:type="dxa"/>
            <w:vAlign w:val="center"/>
          </w:tcPr>
          <w:p>
            <w:pPr>
              <w:pStyle w:val="25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项目计划（简版）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5"/>
              <w:widowControl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03</w:t>
            </w:r>
          </w:p>
        </w:tc>
        <w:tc>
          <w:tcPr>
            <w:tcW w:w="2846" w:type="dxa"/>
            <w:vAlign w:val="center"/>
          </w:tcPr>
          <w:p>
            <w:pPr>
              <w:pStyle w:val="25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5"/>
              <w:widowControl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04</w:t>
            </w:r>
          </w:p>
        </w:tc>
        <w:tc>
          <w:tcPr>
            <w:tcW w:w="2846" w:type="dxa"/>
            <w:vAlign w:val="center"/>
          </w:tcPr>
          <w:p>
            <w:pPr>
              <w:pStyle w:val="25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系统设计说明书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5"/>
              <w:widowControl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05</w:t>
            </w:r>
          </w:p>
        </w:tc>
        <w:tc>
          <w:tcPr>
            <w:tcW w:w="2846" w:type="dxa"/>
            <w:vAlign w:val="center"/>
          </w:tcPr>
          <w:p>
            <w:pPr>
              <w:pStyle w:val="25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项目最终代码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5"/>
              <w:widowControl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06</w:t>
            </w:r>
          </w:p>
        </w:tc>
        <w:tc>
          <w:tcPr>
            <w:tcW w:w="2846" w:type="dxa"/>
            <w:vAlign w:val="center"/>
          </w:tcPr>
          <w:p>
            <w:pPr>
              <w:pStyle w:val="25"/>
              <w:widowControl/>
              <w:rPr>
                <w:rFonts w:hint="eastAsia"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项目介绍PPT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5"/>
              <w:widowControl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07</w:t>
            </w:r>
          </w:p>
        </w:tc>
        <w:tc>
          <w:tcPr>
            <w:tcW w:w="2846" w:type="dxa"/>
            <w:vAlign w:val="center"/>
          </w:tcPr>
          <w:p>
            <w:pPr>
              <w:pStyle w:val="25"/>
              <w:widowControl/>
              <w:rPr>
                <w:rFonts w:hint="eastAsia"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项目关闭总结报告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5"/>
              <w:widowControl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08</w:t>
            </w:r>
          </w:p>
        </w:tc>
        <w:tc>
          <w:tcPr>
            <w:tcW w:w="2846" w:type="dxa"/>
            <w:vAlign w:val="center"/>
          </w:tcPr>
          <w:p>
            <w:pPr>
              <w:pStyle w:val="25"/>
              <w:widowControl/>
              <w:rPr>
                <w:rFonts w:hint="eastAsia"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个人总结</w:t>
            </w:r>
          </w:p>
        </w:tc>
      </w:tr>
      <w:bookmarkEnd w:id="9"/>
      <w:bookmarkEnd w:id="10"/>
      <w:bookmarkEnd w:id="11"/>
    </w:tbl>
    <w:p>
      <w:pPr>
        <w:pStyle w:val="2"/>
        <w:keepNext w:val="0"/>
        <w:tabs>
          <w:tab w:val="left" w:pos="426"/>
          <w:tab w:val="clear" w:pos="630"/>
        </w:tabs>
        <w:ind w:hanging="630"/>
        <w:rPr>
          <w:rFonts w:ascii="Times New Roman" w:hAnsi="Times New Roman" w:eastAsia="宋体"/>
          <w:szCs w:val="32"/>
        </w:rPr>
      </w:pPr>
      <w:bookmarkStart w:id="12" w:name="_Toc124225848"/>
      <w:bookmarkStart w:id="13" w:name="_Toc326312515"/>
      <w:bookmarkStart w:id="14" w:name="_Toc184722937"/>
      <w:bookmarkStart w:id="15" w:name="_Toc124225192"/>
      <w:bookmarkStart w:id="16" w:name="_Toc62785762"/>
      <w:bookmarkStart w:id="17" w:name="_Toc16650085"/>
      <w:bookmarkStart w:id="18" w:name="_Toc15211290"/>
      <w:bookmarkStart w:id="19" w:name="_Toc117673052"/>
      <w:bookmarkStart w:id="20" w:name="_Toc62785761"/>
      <w:bookmarkStart w:id="21" w:name="_Toc114305154"/>
      <w:r>
        <w:rPr>
          <w:rFonts w:ascii="Times New Roman" w:hAnsi="Times New Roman" w:eastAsia="宋体"/>
          <w:szCs w:val="32"/>
        </w:rPr>
        <w:t>WBS 工作任务分解</w:t>
      </w:r>
      <w:bookmarkEnd w:id="12"/>
      <w:bookmarkEnd w:id="13"/>
      <w:bookmarkEnd w:id="14"/>
      <w:bookmarkEnd w:id="15"/>
    </w:p>
    <w:bookmarkEnd w:id="16"/>
    <w:bookmarkEnd w:id="17"/>
    <w:bookmarkEnd w:id="18"/>
    <w:bookmarkEnd w:id="19"/>
    <w:bookmarkEnd w:id="20"/>
    <w:bookmarkEnd w:id="21"/>
    <w:tbl>
      <w:tblPr>
        <w:tblStyle w:val="33"/>
        <w:tblW w:w="8857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61"/>
        <w:gridCol w:w="1701"/>
        <w:gridCol w:w="1237"/>
        <w:gridCol w:w="1315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工作包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color w:val="000000"/>
                <w:sz w:val="21"/>
                <w:szCs w:val="21"/>
              </w:rPr>
              <w:t>工作量</w:t>
            </w:r>
            <w:r>
              <w:rPr>
                <w:rFonts w:hAnsi="宋体"/>
                <w:color w:val="000000"/>
                <w:sz w:val="21"/>
                <w:szCs w:val="21"/>
              </w:rPr>
              <w:t>（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人天</w:t>
            </w:r>
            <w:r>
              <w:rPr>
                <w:rFonts w:hAnsi="宋体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前置任务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任务易难度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项目启动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无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项目规划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项目启动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需求分析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项目规划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 w:hAnsi="宋体"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需求分析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系统设计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需求评审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设计评审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系统设计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模块1实现及测试（前端界面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8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模块2实现及测试（GPS实时定位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王锦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9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模块3实现及测试（GPS景点识别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王锦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模块4实现及测试（文字翻译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谭湘楠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11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模块5实现及测试（语音翻译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谭湘楠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12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模块6实现及测试（专家翻译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谭湘楠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13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模块7实现及测试（景点图片解析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GPS实时定位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MENG YIT KOH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14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模块8实现及测试（景点故事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MENG YIT KOH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15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模块9实现及测试（景点评论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MENG YIT KOH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16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模块10实现及测试（广告发布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17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模块11实现及测试（广告推送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GPS实时定位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18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模块12实现及测试（景点周边食宿推荐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GPS实时定位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19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模块13实现及测试（用户注册登录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王锦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20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模块14实现及测试（用户等级权限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王锦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21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模块15实现及测试（用户基础资料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b w:val="0"/>
                <w:bCs w:val="0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MENG YIT KOH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22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模块16实现及测试（管理员后台管理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b w:val="0"/>
                <w:bCs w:val="0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MENG YIT KOH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23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模块17实现及测试（发表评论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b w:val="0"/>
                <w:bCs w:val="0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MENG YIT KOH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24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模块18实现及测试（生成游记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难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谭湘楠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25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模块19实现及测试（行程规划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难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谭湘楠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26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系统测试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所有模块实现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难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27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项目验收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所有任务完成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85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Ansi="宋体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工作量总计（人天）：166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85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 w:hAnsi="宋体"/>
                <w:color w:val="000000"/>
                <w:sz w:val="21"/>
                <w:szCs w:val="21"/>
              </w:rPr>
            </w:pPr>
          </w:p>
        </w:tc>
      </w:tr>
    </w:tbl>
    <w:p>
      <w:pPr>
        <w:pStyle w:val="2"/>
        <w:keepNext w:val="0"/>
        <w:numPr>
          <w:ilvl w:val="0"/>
          <w:numId w:val="0"/>
        </w:numPr>
        <w:tabs>
          <w:tab w:val="left" w:pos="426"/>
        </w:tabs>
        <w:rPr>
          <w:rFonts w:hint="eastAsia" w:ascii="Times New Roman" w:hAnsi="Times New Roman" w:eastAsia="宋体"/>
          <w:szCs w:val="32"/>
        </w:rPr>
      </w:pPr>
    </w:p>
    <w:p>
      <w:pPr>
        <w:pStyle w:val="2"/>
        <w:keepNext w:val="0"/>
        <w:tabs>
          <w:tab w:val="left" w:pos="426"/>
          <w:tab w:val="clear" w:pos="630"/>
        </w:tabs>
        <w:ind w:hanging="630"/>
        <w:rPr>
          <w:rFonts w:hint="eastAsia" w:ascii="Times New Roman" w:hAnsi="Times New Roman" w:eastAsia="宋体"/>
          <w:szCs w:val="32"/>
        </w:rPr>
      </w:pPr>
      <w:r>
        <w:rPr>
          <w:rFonts w:hint="eastAsia"/>
        </w:rPr>
        <w:t>项目甘特图</w:t>
      </w:r>
    </w:p>
    <w:p>
      <w:pPr>
        <w:widowControl/>
        <w:autoSpaceDE/>
        <w:autoSpaceDN/>
        <w:adjustRightInd/>
        <w:rPr>
          <w:i/>
          <w:iCs/>
          <w:color w:val="0000FF"/>
          <w:sz w:val="21"/>
          <w:szCs w:val="21"/>
        </w:rPr>
        <w:sectPr>
          <w:pgSz w:w="11900" w:h="16832"/>
          <w:pgMar w:top="1134" w:right="1440" w:bottom="1327" w:left="1440" w:header="646" w:footer="646" w:gutter="0"/>
          <w:cols w:space="720" w:num="1"/>
        </w:sectPr>
      </w:pPr>
    </w:p>
    <w:tbl>
      <w:tblPr>
        <w:tblStyle w:val="33"/>
        <w:tblpPr w:leftFromText="180" w:rightFromText="180" w:vertAnchor="text" w:horzAnchor="page" w:tblpX="793" w:tblpY="519"/>
        <w:tblOverlap w:val="never"/>
        <w:tblW w:w="155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988"/>
        <w:gridCol w:w="593"/>
        <w:gridCol w:w="344"/>
        <w:gridCol w:w="344"/>
        <w:gridCol w:w="343"/>
        <w:gridCol w:w="343"/>
        <w:gridCol w:w="344"/>
        <w:gridCol w:w="343"/>
        <w:gridCol w:w="343"/>
        <w:gridCol w:w="343"/>
        <w:gridCol w:w="343"/>
        <w:gridCol w:w="393"/>
        <w:gridCol w:w="392"/>
        <w:gridCol w:w="393"/>
        <w:gridCol w:w="392"/>
        <w:gridCol w:w="393"/>
        <w:gridCol w:w="392"/>
        <w:gridCol w:w="393"/>
        <w:gridCol w:w="393"/>
        <w:gridCol w:w="392"/>
        <w:gridCol w:w="393"/>
        <w:gridCol w:w="392"/>
        <w:gridCol w:w="393"/>
        <w:gridCol w:w="392"/>
        <w:gridCol w:w="393"/>
        <w:gridCol w:w="393"/>
        <w:gridCol w:w="392"/>
        <w:gridCol w:w="393"/>
        <w:gridCol w:w="392"/>
        <w:gridCol w:w="393"/>
        <w:gridCol w:w="392"/>
        <w:gridCol w:w="393"/>
        <w:gridCol w:w="570"/>
        <w:gridCol w:w="12"/>
        <w:gridCol w:w="703"/>
        <w:gridCol w:w="728"/>
      </w:tblGrid>
      <w:tr>
        <w:tblPrEx>
          <w:tblLayout w:type="fixed"/>
        </w:tblPrEx>
        <w:trPr>
          <w:trHeight w:val="434" w:hRule="atLeast"/>
        </w:trPr>
        <w:tc>
          <w:tcPr>
            <w:tcW w:w="59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bookmarkStart w:id="22" w:name="_Toc326312516"/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88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both"/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任务名称</w:t>
            </w:r>
          </w:p>
        </w:tc>
        <w:tc>
          <w:tcPr>
            <w:tcW w:w="593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both"/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工期</w:t>
            </w:r>
          </w:p>
        </w:tc>
        <w:tc>
          <w:tcPr>
            <w:tcW w:w="13347" w:type="dxa"/>
            <w:gridSpan w:val="3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时间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2019年7月2日-2019年9月7日</w:t>
            </w: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vMerge w:val="continue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988" w:type="dxa"/>
            <w:vMerge w:val="continue"/>
            <w:tcBorders>
              <w:left w:val="nil"/>
              <w:right w:val="single" w:color="auto" w:sz="8" w:space="0"/>
            </w:tcBorders>
          </w:tcPr>
          <w:p>
            <w:pPr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593" w:type="dxa"/>
            <w:vMerge w:val="continue"/>
            <w:tcBorders>
              <w:left w:val="nil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11916" w:type="dxa"/>
            <w:gridSpan w:val="3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b/>
                <w:bCs/>
                <w:color w:val="000000"/>
                <w:sz w:val="21"/>
                <w:szCs w:val="21"/>
              </w:rPr>
              <w:t>9年7月</w:t>
            </w:r>
          </w:p>
        </w:tc>
        <w:tc>
          <w:tcPr>
            <w:tcW w:w="1431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2019年8月</w:t>
            </w:r>
          </w:p>
        </w:tc>
      </w:tr>
      <w:tr>
        <w:tblPrEx>
          <w:tblLayout w:type="fixed"/>
        </w:tblPrEx>
        <w:trPr>
          <w:trHeight w:val="558" w:hRule="atLeast"/>
        </w:trPr>
        <w:tc>
          <w:tcPr>
            <w:tcW w:w="592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988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593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21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24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27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28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29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</w:rPr>
              <w:t>项目启动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</w:rPr>
              <w:t>项目规划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  <w:vAlign w:val="top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</w:rPr>
              <w:t>需求分析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eastAsia="宋体"/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rFonts w:eastAsia="宋体"/>
                <w:i/>
                <w:iCs/>
                <w:color w:val="0000FF"/>
                <w:sz w:val="21"/>
                <w:szCs w:val="21"/>
              </w:rPr>
            </w:pPr>
            <w:r>
              <w:rPr>
                <w:rFonts w:eastAsia="宋体"/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</w:rPr>
              <w:t>系统设计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设计评审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/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54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模块</w:t>
            </w: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haracter">
                        <wp:posOffset>685800</wp:posOffset>
                      </wp:positionH>
                      <wp:positionV relativeFrom="line">
                        <wp:posOffset>0</wp:posOffset>
                      </wp:positionV>
                      <wp:extent cx="152400" cy="66675"/>
                      <wp:effectExtent l="0" t="0" r="0" b="0"/>
                      <wp:wrapNone/>
                      <wp:docPr id="12" name="Group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52400" cy="66675"/>
                                <a:chOff x="0" y="0"/>
                                <a:chExt cx="7200" cy="4264"/>
                              </a:xfrm>
                            </wpg:grpSpPr>
                            <wps:wsp>
                              <wps:cNvPr id="13" name="Picture 5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7200" cy="4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0" o:spid="_x0000_s1026" o:spt="203" style="position:absolute;left:0pt;margin-left:54pt;margin-top:0pt;height:5.25pt;width:12pt;mso-position-horizontal-relative:char;mso-position-vertical-relative:line;z-index:251651072;mso-width-relative:page;mso-height-relative:page;" coordsize="7200,4264" o:gfxdata="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atj/C1QAAAAcBAAAP&#10;AAAAAAAAAAEAIAAAADgAAABkcnMvZG93bnJldi54bWxQSwECFAAUAAAACACHTuJARphSej4CAAAb&#10;BQAADgAAAAAAAAABACAAAAA6AQAAZHJzL2Uyb0RvYy54bWxQSwUGAAAAAAYABgBZAQAA6gUAAAAA&#10;">
                      <o:lock v:ext="edit" aspectratio="t"/>
                      <v:rect id="Picture 51" o:spid="_x0000_s1026" o:spt="1" style="position:absolute;left:0;top:0;height:4264;width:7200;" filled="f" stroked="f" coordsize="21600,21600" o:gfxdata="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O06Z7oAAADbAAAADwAAAAAAAAABACAAAAA4AAAAZHJzL2Rvd25yZXYueG1s&#10;UEsBAhQAFAAAAAgAh07iQDMvBZ47AAAAOQAAABAAAAAAAAAAAQAgAAAAHwEAAGRycy9zaGFwZXht&#10;bC54bWxQSwUGAAAAAAYABgBbAQAAyQMAAAAA&#10;">
                        <v:fill on="f" focussize="0,0"/>
                        <v:stroke on="f"/>
                        <v:imagedata o:title=""/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257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模块</w:t>
            </w:r>
            <w:r>
              <w:rPr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haracter">
                        <wp:posOffset>685800</wp:posOffset>
                      </wp:positionH>
                      <wp:positionV relativeFrom="line">
                        <wp:posOffset>0</wp:posOffset>
                      </wp:positionV>
                      <wp:extent cx="152400" cy="66675"/>
                      <wp:effectExtent l="0" t="0" r="0" b="0"/>
                      <wp:wrapNone/>
                      <wp:docPr id="9" name="Group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52400" cy="66675"/>
                                <a:chOff x="0" y="0"/>
                                <a:chExt cx="7200" cy="4264"/>
                              </a:xfrm>
                            </wpg:grpSpPr>
                            <wps:wsp>
                              <wps:cNvPr id="10" name="Picture 5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7200" cy="4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5" o:spid="_x0000_s1026" o:spt="203" style="position:absolute;left:0pt;margin-left:54pt;margin-top:0pt;height:5.25pt;width:12pt;mso-position-horizontal-relative:char;mso-position-vertical-relative:line;z-index:251652096;mso-width-relative:page;mso-height-relative:page;" coordsize="7200,4264" o:gfxdata="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Nq2P8LVAAAABwEA&#10;AA8AAAAAAAAAAQAgAAAAOAAAAGRycy9kb3ducmV2LnhtbFBLAQIUABQAAAAIAIdO4kBY/j7YQAIA&#10;ABoFAAAOAAAAAAAAAAEAIAAAADoBAABkcnMvZTJvRG9jLnhtbFBLBQYAAAAABgAGAFkBAADsBQAA&#10;AAA=&#10;">
                      <o:lock v:ext="edit" aspectratio="t"/>
                      <v:rect id="Picture 56" o:spid="_x0000_s1026" o:spt="1" style="position:absolute;left:0;top:0;height:4264;width:7200;" filled="f" stroked="f" coordsize="21600,21600" o:gfxdata="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D+kEL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257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模</w:t>
            </w: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块3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实现及测</w:t>
            </w: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 w:eastAsia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4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/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5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/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6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/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7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8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9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10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11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12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13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14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15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17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18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19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26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系统测试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869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hint="default" w:eastAsia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27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</w:rPr>
              <w:t>项目验收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int="eastAsia"/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22"/>
    </w:tbl>
    <w:p>
      <w:pPr>
        <w:widowControl/>
        <w:autoSpaceDE/>
        <w:autoSpaceDN/>
        <w:adjustRightInd/>
        <w:rPr>
          <w:rFonts w:hint="eastAsia"/>
          <w:i/>
          <w:iCs/>
          <w:color w:val="0000FF"/>
          <w:sz w:val="21"/>
          <w:szCs w:val="21"/>
        </w:rPr>
      </w:pPr>
    </w:p>
    <w:sectPr>
      <w:pgSz w:w="16832" w:h="11900" w:orient="landscape"/>
      <w:pgMar w:top="1134" w:right="1440" w:bottom="1327" w:left="1440" w:header="646" w:footer="646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imHei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楷体_GB2312">
    <w:altName w:val="Droid Sans Fallback"/>
    <w:panose1 w:val="00000000000000000000"/>
    <w:charset w:val="00"/>
    <w:family w:val="modern"/>
    <w:pitch w:val="default"/>
    <w:sig w:usb0="00000000" w:usb1="00000000" w:usb2="00000000" w:usb3="00000000" w:csb0="00040000" w:csb1="00000000"/>
  </w:font>
  <w:font w:name="STXihei">
    <w:altName w:val="Noto Serif CJK JP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center" w:pos="4153"/>
        <w:tab w:val="right" w:pos="8306"/>
        <w:tab w:val="clear" w:pos="4510"/>
        <w:tab w:val="clear" w:pos="9020"/>
      </w:tabs>
    </w:pP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  <w:lang w:val="en-US" w:eastAsia="zh-CN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  <w:lang w:val="en-US" w:eastAsia="zh-CN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  <w:p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center" w:pos="4153"/>
        <w:tab w:val="right" w:pos="8306"/>
        <w:tab w:val="clear" w:pos="4510"/>
        <w:tab w:val="clear" w:pos="9020"/>
      </w:tabs>
    </w:pPr>
    <w:r>
      <w:rPr>
        <w:rFonts w:hint="eastAsia"/>
        <w:b/>
        <w:color w:val="7F7F7F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  <w:lang w:val="en-US" w:eastAsia="zh-CN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  <w:lang w:val="en-US" w:eastAsia="zh-CN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tabs>
        <w:tab w:val="clear" w:pos="4153"/>
        <w:tab w:val="clear" w:pos="8306"/>
      </w:tabs>
    </w:pPr>
    <w:r>
      <w:drawing>
        <wp:inline distT="0" distB="0" distL="0" distR="0">
          <wp:extent cx="5646420" cy="3810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464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  <w:r>
      <w:rPr>
        <w:rFonts w:hint="eastAsia"/>
      </w:rPr>
      <w:t xml:space="preserve">        </w:t>
    </w:r>
    <w:r>
      <w:drawing>
        <wp:inline distT="0" distB="0" distL="0" distR="0">
          <wp:extent cx="5646420" cy="381000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464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5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/>
        <w:sz w:val="18"/>
        <w:szCs w:val="18"/>
      </w:rPr>
    </w:lvl>
  </w:abstractNum>
  <w:abstractNum w:abstractNumId="1">
    <w:nsid w:val="0346435F"/>
    <w:multiLevelType w:val="singleLevel"/>
    <w:tmpl w:val="0346435F"/>
    <w:lvl w:ilvl="0" w:tentative="0">
      <w:start w:val="1"/>
      <w:numFmt w:val="decimal"/>
      <w:pStyle w:val="72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2">
    <w:nsid w:val="08606C0C"/>
    <w:multiLevelType w:val="singleLevel"/>
    <w:tmpl w:val="08606C0C"/>
    <w:lvl w:ilvl="0" w:tentative="0">
      <w:start w:val="1"/>
      <w:numFmt w:val="decimal"/>
      <w:pStyle w:val="54"/>
      <w:lvlText w:val="Table%1 "/>
      <w:legacy w:legacy="1" w:legacySpace="0" w:legacyIndent="360"/>
      <w:lvlJc w:val="left"/>
      <w:pPr>
        <w:ind w:left="3338" w:hanging="360"/>
      </w:pPr>
      <w:rPr>
        <w:rFonts w:hint="default" w:ascii="Times New Roman" w:hAnsi="Times New Roman"/>
      </w:rPr>
    </w:lvl>
  </w:abstractNum>
  <w:abstractNum w:abstractNumId="3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SimHei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97"/>
      <w:suff w:val="space"/>
      <w:lvlText w:val="图%8"/>
      <w:lvlJc w:val="center"/>
      <w:pPr>
        <w:ind w:left="0" w:firstLine="0"/>
      </w:pPr>
      <w:rPr>
        <w:rFonts w:hint="default" w:ascii="Arial" w:hAnsi="Arial" w:eastAsia="SimHei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49"/>
      <w:suff w:val="space"/>
      <w:lvlText w:val="表%9"/>
      <w:lvlJc w:val="center"/>
      <w:pPr>
        <w:ind w:left="0" w:firstLine="0"/>
      </w:pPr>
      <w:rPr>
        <w:rFonts w:hint="default" w:ascii="Arial" w:hAnsi="Arial" w:eastAsia="SimHei"/>
        <w:b w:val="0"/>
        <w:i w:val="0"/>
        <w:sz w:val="18"/>
        <w:szCs w:val="18"/>
      </w:rPr>
    </w:lvl>
  </w:abstractNum>
  <w:abstractNum w:abstractNumId="4">
    <w:nsid w:val="513E0A3F"/>
    <w:multiLevelType w:val="multilevel"/>
    <w:tmpl w:val="513E0A3F"/>
    <w:lvl w:ilvl="0" w:tentative="0">
      <w:start w:val="1"/>
      <w:numFmt w:val="decimal"/>
      <w:pStyle w:val="2"/>
      <w:lvlText w:val="%1"/>
      <w:lvlJc w:val="left"/>
      <w:pPr>
        <w:tabs>
          <w:tab w:val="left" w:pos="630"/>
        </w:tabs>
        <w:ind w:left="630" w:hanging="432"/>
      </w:pPr>
      <w:rPr>
        <w:rFonts w:hint="eastAsia" w:ascii="Times New Roman" w:hAnsi="Times New Roman" w:eastAsia="宋体" w:cs="Times New Roman"/>
      </w:rPr>
    </w:lvl>
    <w:lvl w:ilvl="1" w:tentative="0">
      <w:start w:val="1"/>
      <w:numFmt w:val="decimal"/>
      <w:lvlText w:val="%1.%2"/>
      <w:lvlJc w:val="left"/>
      <w:pPr>
        <w:tabs>
          <w:tab w:val="left" w:pos="860"/>
        </w:tabs>
        <w:ind w:left="860" w:hanging="576"/>
      </w:pPr>
      <w:rPr>
        <w:rFonts w:hint="default" w:ascii="Arial" w:hAnsi="Arial" w:cs="Arial"/>
        <w:color w:val="auto"/>
      </w:rPr>
    </w:lvl>
    <w:lvl w:ilvl="2" w:tentative="0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5">
    <w:nsid w:val="56AF4192"/>
    <w:multiLevelType w:val="multilevel"/>
    <w:tmpl w:val="56AF4192"/>
    <w:lvl w:ilvl="0" w:tentative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ascii="Times New Roman" w:hAnsi="Times New Roman" w:eastAsia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  <w:rPr>
        <w:rFonts w:hint="default" w:ascii="Arial" w:hAnsi="Arial" w:cs="Arial"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pStyle w:val="7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pStyle w:val="8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pStyle w:val="9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120"/>
  <w:drawingGridVerticalSpacing w:val="104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characterSpacingControl w:val="doNotCompress"/>
  <w:doNotValidateAgainstSchema/>
  <w:doNotDemarcateInvalidXml/>
  <w:compat>
    <w:spaceForUL/>
    <w:doNotLeaveBackslashAlon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28"/>
    <w:rsid w:val="0000406D"/>
    <w:rsid w:val="00005183"/>
    <w:rsid w:val="00006563"/>
    <w:rsid w:val="00012DEA"/>
    <w:rsid w:val="00020176"/>
    <w:rsid w:val="00021083"/>
    <w:rsid w:val="00022BA3"/>
    <w:rsid w:val="000261CB"/>
    <w:rsid w:val="000272EC"/>
    <w:rsid w:val="00027AFB"/>
    <w:rsid w:val="000321F0"/>
    <w:rsid w:val="00037847"/>
    <w:rsid w:val="00043D58"/>
    <w:rsid w:val="000459D5"/>
    <w:rsid w:val="0004787B"/>
    <w:rsid w:val="00047BE8"/>
    <w:rsid w:val="00051AEE"/>
    <w:rsid w:val="000526DB"/>
    <w:rsid w:val="00054AF1"/>
    <w:rsid w:val="00054F87"/>
    <w:rsid w:val="00054F9D"/>
    <w:rsid w:val="00056F68"/>
    <w:rsid w:val="00057CC8"/>
    <w:rsid w:val="00063BAE"/>
    <w:rsid w:val="00073271"/>
    <w:rsid w:val="00075698"/>
    <w:rsid w:val="00083BAA"/>
    <w:rsid w:val="0009221A"/>
    <w:rsid w:val="00092435"/>
    <w:rsid w:val="00095062"/>
    <w:rsid w:val="000A0949"/>
    <w:rsid w:val="000A1524"/>
    <w:rsid w:val="000A5A63"/>
    <w:rsid w:val="000C7B2D"/>
    <w:rsid w:val="000E0A44"/>
    <w:rsid w:val="000E11EC"/>
    <w:rsid w:val="000E300D"/>
    <w:rsid w:val="000E5D77"/>
    <w:rsid w:val="000F1154"/>
    <w:rsid w:val="000F1AF8"/>
    <w:rsid w:val="000F2FC0"/>
    <w:rsid w:val="00105828"/>
    <w:rsid w:val="00105CC1"/>
    <w:rsid w:val="00106E46"/>
    <w:rsid w:val="00107BEA"/>
    <w:rsid w:val="00112C06"/>
    <w:rsid w:val="001135BD"/>
    <w:rsid w:val="001235FE"/>
    <w:rsid w:val="00126828"/>
    <w:rsid w:val="00132A65"/>
    <w:rsid w:val="00142C40"/>
    <w:rsid w:val="00145AD2"/>
    <w:rsid w:val="001509A1"/>
    <w:rsid w:val="00152055"/>
    <w:rsid w:val="0015230E"/>
    <w:rsid w:val="00152AF6"/>
    <w:rsid w:val="0015501C"/>
    <w:rsid w:val="00156BDE"/>
    <w:rsid w:val="00157751"/>
    <w:rsid w:val="00160137"/>
    <w:rsid w:val="00165164"/>
    <w:rsid w:val="0016526A"/>
    <w:rsid w:val="001654F9"/>
    <w:rsid w:val="0017064F"/>
    <w:rsid w:val="001709C4"/>
    <w:rsid w:val="00170A4E"/>
    <w:rsid w:val="00173FF4"/>
    <w:rsid w:val="00175DBD"/>
    <w:rsid w:val="00177FA1"/>
    <w:rsid w:val="00180ECF"/>
    <w:rsid w:val="0018498C"/>
    <w:rsid w:val="001851F8"/>
    <w:rsid w:val="00187656"/>
    <w:rsid w:val="00193D5A"/>
    <w:rsid w:val="00195855"/>
    <w:rsid w:val="001960C0"/>
    <w:rsid w:val="00196AA9"/>
    <w:rsid w:val="001A133E"/>
    <w:rsid w:val="001A3041"/>
    <w:rsid w:val="001A3B56"/>
    <w:rsid w:val="001A4075"/>
    <w:rsid w:val="001A5F37"/>
    <w:rsid w:val="001A62D2"/>
    <w:rsid w:val="001A6B90"/>
    <w:rsid w:val="001A7B56"/>
    <w:rsid w:val="001A7FD7"/>
    <w:rsid w:val="001B0476"/>
    <w:rsid w:val="001B40E9"/>
    <w:rsid w:val="001B678F"/>
    <w:rsid w:val="001C21AF"/>
    <w:rsid w:val="001C48BE"/>
    <w:rsid w:val="001C561C"/>
    <w:rsid w:val="001C760D"/>
    <w:rsid w:val="001C7D9D"/>
    <w:rsid w:val="001D4473"/>
    <w:rsid w:val="001D4C0E"/>
    <w:rsid w:val="001D4DF8"/>
    <w:rsid w:val="001E1264"/>
    <w:rsid w:val="001E1374"/>
    <w:rsid w:val="001E1C3B"/>
    <w:rsid w:val="001E287B"/>
    <w:rsid w:val="001F53BD"/>
    <w:rsid w:val="001F6956"/>
    <w:rsid w:val="002033BB"/>
    <w:rsid w:val="00204E81"/>
    <w:rsid w:val="00207A53"/>
    <w:rsid w:val="00210EA0"/>
    <w:rsid w:val="00215DDD"/>
    <w:rsid w:val="0022218A"/>
    <w:rsid w:val="0022555F"/>
    <w:rsid w:val="00225F16"/>
    <w:rsid w:val="00226B6F"/>
    <w:rsid w:val="00227771"/>
    <w:rsid w:val="0022796A"/>
    <w:rsid w:val="00230E6B"/>
    <w:rsid w:val="00232B99"/>
    <w:rsid w:val="0023547B"/>
    <w:rsid w:val="00237D6C"/>
    <w:rsid w:val="00237EBB"/>
    <w:rsid w:val="00243020"/>
    <w:rsid w:val="00244A59"/>
    <w:rsid w:val="00244C29"/>
    <w:rsid w:val="00246FA1"/>
    <w:rsid w:val="002507AA"/>
    <w:rsid w:val="002547E4"/>
    <w:rsid w:val="00261ED7"/>
    <w:rsid w:val="0026221F"/>
    <w:rsid w:val="002653ED"/>
    <w:rsid w:val="00267BBC"/>
    <w:rsid w:val="00267BCD"/>
    <w:rsid w:val="002715A4"/>
    <w:rsid w:val="00271820"/>
    <w:rsid w:val="002742D7"/>
    <w:rsid w:val="002746EF"/>
    <w:rsid w:val="002751E6"/>
    <w:rsid w:val="002752D0"/>
    <w:rsid w:val="00275B1A"/>
    <w:rsid w:val="00277E17"/>
    <w:rsid w:val="0028200C"/>
    <w:rsid w:val="00287B64"/>
    <w:rsid w:val="002A08AC"/>
    <w:rsid w:val="002A100E"/>
    <w:rsid w:val="002A2ADE"/>
    <w:rsid w:val="002A6431"/>
    <w:rsid w:val="002A7DEB"/>
    <w:rsid w:val="002B07FE"/>
    <w:rsid w:val="002B0E60"/>
    <w:rsid w:val="002B127E"/>
    <w:rsid w:val="002B394B"/>
    <w:rsid w:val="002C0A0D"/>
    <w:rsid w:val="002C2E27"/>
    <w:rsid w:val="002C5B53"/>
    <w:rsid w:val="002C5DFA"/>
    <w:rsid w:val="002C7338"/>
    <w:rsid w:val="002D384B"/>
    <w:rsid w:val="002E0454"/>
    <w:rsid w:val="002E0A28"/>
    <w:rsid w:val="002E0AAD"/>
    <w:rsid w:val="002E3A5A"/>
    <w:rsid w:val="002E3CDC"/>
    <w:rsid w:val="002E4288"/>
    <w:rsid w:val="002E477F"/>
    <w:rsid w:val="002E5935"/>
    <w:rsid w:val="002E62E8"/>
    <w:rsid w:val="002F0F47"/>
    <w:rsid w:val="002F1EDC"/>
    <w:rsid w:val="002F1F8F"/>
    <w:rsid w:val="002F2547"/>
    <w:rsid w:val="002F2A3F"/>
    <w:rsid w:val="002F6A45"/>
    <w:rsid w:val="002F72CB"/>
    <w:rsid w:val="0030079D"/>
    <w:rsid w:val="003060DC"/>
    <w:rsid w:val="00310298"/>
    <w:rsid w:val="00310739"/>
    <w:rsid w:val="00311830"/>
    <w:rsid w:val="003128EB"/>
    <w:rsid w:val="00315977"/>
    <w:rsid w:val="00315D9B"/>
    <w:rsid w:val="00317F30"/>
    <w:rsid w:val="00322E89"/>
    <w:rsid w:val="00332117"/>
    <w:rsid w:val="003449DF"/>
    <w:rsid w:val="00345848"/>
    <w:rsid w:val="00360544"/>
    <w:rsid w:val="00361245"/>
    <w:rsid w:val="003664B5"/>
    <w:rsid w:val="0036775C"/>
    <w:rsid w:val="00375CAB"/>
    <w:rsid w:val="00375E9D"/>
    <w:rsid w:val="00381B52"/>
    <w:rsid w:val="00387D1B"/>
    <w:rsid w:val="00390AFA"/>
    <w:rsid w:val="00392413"/>
    <w:rsid w:val="00396587"/>
    <w:rsid w:val="0039724C"/>
    <w:rsid w:val="00397343"/>
    <w:rsid w:val="003A03BB"/>
    <w:rsid w:val="003A169A"/>
    <w:rsid w:val="003A402E"/>
    <w:rsid w:val="003A560D"/>
    <w:rsid w:val="003A614C"/>
    <w:rsid w:val="003B0B1B"/>
    <w:rsid w:val="003B0B27"/>
    <w:rsid w:val="003B47C2"/>
    <w:rsid w:val="003B491A"/>
    <w:rsid w:val="003B4A1D"/>
    <w:rsid w:val="003B52FB"/>
    <w:rsid w:val="003B73B2"/>
    <w:rsid w:val="003C0534"/>
    <w:rsid w:val="003C6F12"/>
    <w:rsid w:val="003D42A0"/>
    <w:rsid w:val="003D4614"/>
    <w:rsid w:val="003D5295"/>
    <w:rsid w:val="003D72DB"/>
    <w:rsid w:val="003D7801"/>
    <w:rsid w:val="003D7C92"/>
    <w:rsid w:val="003E176B"/>
    <w:rsid w:val="003E7BAB"/>
    <w:rsid w:val="003F2CCA"/>
    <w:rsid w:val="003F4FC6"/>
    <w:rsid w:val="00403B53"/>
    <w:rsid w:val="0040525A"/>
    <w:rsid w:val="00405C81"/>
    <w:rsid w:val="00406E64"/>
    <w:rsid w:val="00407666"/>
    <w:rsid w:val="00407D75"/>
    <w:rsid w:val="00411A7D"/>
    <w:rsid w:val="00411E9C"/>
    <w:rsid w:val="00412900"/>
    <w:rsid w:val="0041328B"/>
    <w:rsid w:val="004177D5"/>
    <w:rsid w:val="004215C4"/>
    <w:rsid w:val="00422220"/>
    <w:rsid w:val="00425B02"/>
    <w:rsid w:val="00430151"/>
    <w:rsid w:val="00431401"/>
    <w:rsid w:val="00432993"/>
    <w:rsid w:val="00435BE8"/>
    <w:rsid w:val="0043650A"/>
    <w:rsid w:val="004368E0"/>
    <w:rsid w:val="00440CDF"/>
    <w:rsid w:val="00442BA6"/>
    <w:rsid w:val="0044368E"/>
    <w:rsid w:val="0044482F"/>
    <w:rsid w:val="00447308"/>
    <w:rsid w:val="004502DF"/>
    <w:rsid w:val="004508F7"/>
    <w:rsid w:val="00450C6D"/>
    <w:rsid w:val="00451108"/>
    <w:rsid w:val="004523EF"/>
    <w:rsid w:val="00452D7E"/>
    <w:rsid w:val="00453224"/>
    <w:rsid w:val="004563AC"/>
    <w:rsid w:val="004608A9"/>
    <w:rsid w:val="00460BB8"/>
    <w:rsid w:val="004627A1"/>
    <w:rsid w:val="00463D9C"/>
    <w:rsid w:val="00466EB3"/>
    <w:rsid w:val="00470FFD"/>
    <w:rsid w:val="00471BB2"/>
    <w:rsid w:val="00472D68"/>
    <w:rsid w:val="0047465D"/>
    <w:rsid w:val="004855C6"/>
    <w:rsid w:val="00496E29"/>
    <w:rsid w:val="004A246C"/>
    <w:rsid w:val="004A7B94"/>
    <w:rsid w:val="004B03F9"/>
    <w:rsid w:val="004C1688"/>
    <w:rsid w:val="004C2A4F"/>
    <w:rsid w:val="004C6CBE"/>
    <w:rsid w:val="004C78AD"/>
    <w:rsid w:val="004D19AB"/>
    <w:rsid w:val="004D2421"/>
    <w:rsid w:val="004D417F"/>
    <w:rsid w:val="004D65D8"/>
    <w:rsid w:val="004D6E17"/>
    <w:rsid w:val="004D71F3"/>
    <w:rsid w:val="004E5F06"/>
    <w:rsid w:val="004F0125"/>
    <w:rsid w:val="004F13C4"/>
    <w:rsid w:val="004F16F6"/>
    <w:rsid w:val="004F1F7D"/>
    <w:rsid w:val="004F704A"/>
    <w:rsid w:val="0050079B"/>
    <w:rsid w:val="0050530D"/>
    <w:rsid w:val="00511179"/>
    <w:rsid w:val="00511C7F"/>
    <w:rsid w:val="00512D72"/>
    <w:rsid w:val="00513B81"/>
    <w:rsid w:val="00514F1D"/>
    <w:rsid w:val="005159A1"/>
    <w:rsid w:val="005169AD"/>
    <w:rsid w:val="00516E27"/>
    <w:rsid w:val="005214EE"/>
    <w:rsid w:val="00522425"/>
    <w:rsid w:val="00524CAF"/>
    <w:rsid w:val="00525E85"/>
    <w:rsid w:val="00525E95"/>
    <w:rsid w:val="00525E98"/>
    <w:rsid w:val="00527F49"/>
    <w:rsid w:val="005346B3"/>
    <w:rsid w:val="0053632F"/>
    <w:rsid w:val="005364B8"/>
    <w:rsid w:val="005378B9"/>
    <w:rsid w:val="00541867"/>
    <w:rsid w:val="005435C4"/>
    <w:rsid w:val="00543B15"/>
    <w:rsid w:val="00547AEC"/>
    <w:rsid w:val="00550789"/>
    <w:rsid w:val="0055102E"/>
    <w:rsid w:val="00551357"/>
    <w:rsid w:val="00552305"/>
    <w:rsid w:val="005602D1"/>
    <w:rsid w:val="00564080"/>
    <w:rsid w:val="005706ED"/>
    <w:rsid w:val="00575DB2"/>
    <w:rsid w:val="00582001"/>
    <w:rsid w:val="00582991"/>
    <w:rsid w:val="00583518"/>
    <w:rsid w:val="00583CD0"/>
    <w:rsid w:val="00585ABC"/>
    <w:rsid w:val="005862FD"/>
    <w:rsid w:val="0058642D"/>
    <w:rsid w:val="005875A3"/>
    <w:rsid w:val="005918C2"/>
    <w:rsid w:val="005937D0"/>
    <w:rsid w:val="005943E2"/>
    <w:rsid w:val="00594D81"/>
    <w:rsid w:val="005A20B5"/>
    <w:rsid w:val="005A2575"/>
    <w:rsid w:val="005A2B18"/>
    <w:rsid w:val="005A6581"/>
    <w:rsid w:val="005A6D3D"/>
    <w:rsid w:val="005B1759"/>
    <w:rsid w:val="005B2A8F"/>
    <w:rsid w:val="005B35AF"/>
    <w:rsid w:val="005B7382"/>
    <w:rsid w:val="005C0285"/>
    <w:rsid w:val="005C18C7"/>
    <w:rsid w:val="005C295F"/>
    <w:rsid w:val="005C3525"/>
    <w:rsid w:val="005C4C36"/>
    <w:rsid w:val="005C4EF3"/>
    <w:rsid w:val="005C5E0B"/>
    <w:rsid w:val="005C6061"/>
    <w:rsid w:val="005C6C83"/>
    <w:rsid w:val="005C7170"/>
    <w:rsid w:val="005C7E6E"/>
    <w:rsid w:val="005D094A"/>
    <w:rsid w:val="005D2B3A"/>
    <w:rsid w:val="005D34A4"/>
    <w:rsid w:val="005D41AF"/>
    <w:rsid w:val="005D53E7"/>
    <w:rsid w:val="005E0455"/>
    <w:rsid w:val="005E17B4"/>
    <w:rsid w:val="005E65BC"/>
    <w:rsid w:val="005F0628"/>
    <w:rsid w:val="005F1C67"/>
    <w:rsid w:val="005F4B60"/>
    <w:rsid w:val="005F5406"/>
    <w:rsid w:val="006028E3"/>
    <w:rsid w:val="0060445A"/>
    <w:rsid w:val="006048DA"/>
    <w:rsid w:val="00605F9D"/>
    <w:rsid w:val="0061371D"/>
    <w:rsid w:val="006147C9"/>
    <w:rsid w:val="006169DD"/>
    <w:rsid w:val="0062029B"/>
    <w:rsid w:val="006212A7"/>
    <w:rsid w:val="006227E8"/>
    <w:rsid w:val="006233A8"/>
    <w:rsid w:val="006247C3"/>
    <w:rsid w:val="00627305"/>
    <w:rsid w:val="00633228"/>
    <w:rsid w:val="00633485"/>
    <w:rsid w:val="006355B1"/>
    <w:rsid w:val="00637C26"/>
    <w:rsid w:val="00641661"/>
    <w:rsid w:val="00641ADC"/>
    <w:rsid w:val="006427B7"/>
    <w:rsid w:val="0064554F"/>
    <w:rsid w:val="0064732A"/>
    <w:rsid w:val="0066044D"/>
    <w:rsid w:val="00664813"/>
    <w:rsid w:val="0066529B"/>
    <w:rsid w:val="00670290"/>
    <w:rsid w:val="0067203A"/>
    <w:rsid w:val="00672ED6"/>
    <w:rsid w:val="00682864"/>
    <w:rsid w:val="006831C5"/>
    <w:rsid w:val="006838CB"/>
    <w:rsid w:val="00686A20"/>
    <w:rsid w:val="006877AA"/>
    <w:rsid w:val="00690EC2"/>
    <w:rsid w:val="006A1FB7"/>
    <w:rsid w:val="006A3282"/>
    <w:rsid w:val="006A50AC"/>
    <w:rsid w:val="006A5EB0"/>
    <w:rsid w:val="006B01BF"/>
    <w:rsid w:val="006B3774"/>
    <w:rsid w:val="006B3F00"/>
    <w:rsid w:val="006B4771"/>
    <w:rsid w:val="006C20F5"/>
    <w:rsid w:val="006C5802"/>
    <w:rsid w:val="006C67EB"/>
    <w:rsid w:val="006C7551"/>
    <w:rsid w:val="006C75CE"/>
    <w:rsid w:val="006D2D47"/>
    <w:rsid w:val="006D33B0"/>
    <w:rsid w:val="006D5294"/>
    <w:rsid w:val="006D53EE"/>
    <w:rsid w:val="006D54D8"/>
    <w:rsid w:val="006D6556"/>
    <w:rsid w:val="006D7219"/>
    <w:rsid w:val="006E6BBA"/>
    <w:rsid w:val="006E7143"/>
    <w:rsid w:val="006F20AB"/>
    <w:rsid w:val="00702379"/>
    <w:rsid w:val="00704C14"/>
    <w:rsid w:val="00705059"/>
    <w:rsid w:val="007109C0"/>
    <w:rsid w:val="00710F8D"/>
    <w:rsid w:val="00713854"/>
    <w:rsid w:val="00714BD3"/>
    <w:rsid w:val="007154A6"/>
    <w:rsid w:val="0071652B"/>
    <w:rsid w:val="00716BFB"/>
    <w:rsid w:val="007176C5"/>
    <w:rsid w:val="0072171D"/>
    <w:rsid w:val="00722C4A"/>
    <w:rsid w:val="00724FD4"/>
    <w:rsid w:val="0072500D"/>
    <w:rsid w:val="00725271"/>
    <w:rsid w:val="00726C56"/>
    <w:rsid w:val="0073073B"/>
    <w:rsid w:val="007307CB"/>
    <w:rsid w:val="00735565"/>
    <w:rsid w:val="00735CCA"/>
    <w:rsid w:val="00737BD4"/>
    <w:rsid w:val="007426E3"/>
    <w:rsid w:val="007440EA"/>
    <w:rsid w:val="00744B3B"/>
    <w:rsid w:val="007473BA"/>
    <w:rsid w:val="007502BE"/>
    <w:rsid w:val="00750DC1"/>
    <w:rsid w:val="007532DD"/>
    <w:rsid w:val="00753A41"/>
    <w:rsid w:val="0075579D"/>
    <w:rsid w:val="0075629E"/>
    <w:rsid w:val="00756C5D"/>
    <w:rsid w:val="00761556"/>
    <w:rsid w:val="0076180D"/>
    <w:rsid w:val="00762E07"/>
    <w:rsid w:val="00764E40"/>
    <w:rsid w:val="00765C6E"/>
    <w:rsid w:val="007665DD"/>
    <w:rsid w:val="0077127A"/>
    <w:rsid w:val="0077206E"/>
    <w:rsid w:val="00772143"/>
    <w:rsid w:val="007738F7"/>
    <w:rsid w:val="007831D9"/>
    <w:rsid w:val="0078458E"/>
    <w:rsid w:val="0078722D"/>
    <w:rsid w:val="007876CF"/>
    <w:rsid w:val="00790AC6"/>
    <w:rsid w:val="007931D9"/>
    <w:rsid w:val="007976F4"/>
    <w:rsid w:val="00797F2B"/>
    <w:rsid w:val="007A2417"/>
    <w:rsid w:val="007A2A68"/>
    <w:rsid w:val="007A471B"/>
    <w:rsid w:val="007B0439"/>
    <w:rsid w:val="007B0D85"/>
    <w:rsid w:val="007B2000"/>
    <w:rsid w:val="007B2DCC"/>
    <w:rsid w:val="007B37FD"/>
    <w:rsid w:val="007B5BF7"/>
    <w:rsid w:val="007B615A"/>
    <w:rsid w:val="007C0312"/>
    <w:rsid w:val="007C0562"/>
    <w:rsid w:val="007C0BE5"/>
    <w:rsid w:val="007C15E8"/>
    <w:rsid w:val="007C310F"/>
    <w:rsid w:val="007C5FF0"/>
    <w:rsid w:val="007D085E"/>
    <w:rsid w:val="007D0B47"/>
    <w:rsid w:val="007D1B73"/>
    <w:rsid w:val="007D1F29"/>
    <w:rsid w:val="007D4DDB"/>
    <w:rsid w:val="007D5996"/>
    <w:rsid w:val="007D6749"/>
    <w:rsid w:val="007D7EB3"/>
    <w:rsid w:val="007E10E6"/>
    <w:rsid w:val="007E122D"/>
    <w:rsid w:val="007E4D38"/>
    <w:rsid w:val="007E5624"/>
    <w:rsid w:val="007E7516"/>
    <w:rsid w:val="007F1CF2"/>
    <w:rsid w:val="007F4C5C"/>
    <w:rsid w:val="007F4CF2"/>
    <w:rsid w:val="007F506A"/>
    <w:rsid w:val="007F5D1A"/>
    <w:rsid w:val="007F7073"/>
    <w:rsid w:val="007F762F"/>
    <w:rsid w:val="007F77CE"/>
    <w:rsid w:val="00801090"/>
    <w:rsid w:val="00803CF2"/>
    <w:rsid w:val="00806262"/>
    <w:rsid w:val="00807F03"/>
    <w:rsid w:val="00811D58"/>
    <w:rsid w:val="0081547F"/>
    <w:rsid w:val="00824021"/>
    <w:rsid w:val="0082463F"/>
    <w:rsid w:val="00824EF6"/>
    <w:rsid w:val="00826877"/>
    <w:rsid w:val="00827533"/>
    <w:rsid w:val="0083075F"/>
    <w:rsid w:val="00832FC6"/>
    <w:rsid w:val="00833E02"/>
    <w:rsid w:val="0083523C"/>
    <w:rsid w:val="00836155"/>
    <w:rsid w:val="008361AC"/>
    <w:rsid w:val="00837ECA"/>
    <w:rsid w:val="00837F0B"/>
    <w:rsid w:val="008434B7"/>
    <w:rsid w:val="00844FB5"/>
    <w:rsid w:val="008464E1"/>
    <w:rsid w:val="00850C54"/>
    <w:rsid w:val="00857C32"/>
    <w:rsid w:val="008613FC"/>
    <w:rsid w:val="00866E20"/>
    <w:rsid w:val="008674F7"/>
    <w:rsid w:val="00873663"/>
    <w:rsid w:val="00874A1A"/>
    <w:rsid w:val="00875A84"/>
    <w:rsid w:val="00882833"/>
    <w:rsid w:val="008843DC"/>
    <w:rsid w:val="00892B1A"/>
    <w:rsid w:val="00894672"/>
    <w:rsid w:val="00897A2A"/>
    <w:rsid w:val="008A05A9"/>
    <w:rsid w:val="008A2FB7"/>
    <w:rsid w:val="008B29A8"/>
    <w:rsid w:val="008B2BAA"/>
    <w:rsid w:val="008B4B33"/>
    <w:rsid w:val="008B6F93"/>
    <w:rsid w:val="008C1588"/>
    <w:rsid w:val="008C305C"/>
    <w:rsid w:val="008C3275"/>
    <w:rsid w:val="008C6A4F"/>
    <w:rsid w:val="008C71F7"/>
    <w:rsid w:val="008C7CD0"/>
    <w:rsid w:val="008D18B3"/>
    <w:rsid w:val="008D3E13"/>
    <w:rsid w:val="008D3E3D"/>
    <w:rsid w:val="008D3FBE"/>
    <w:rsid w:val="008D6BAD"/>
    <w:rsid w:val="008D77CA"/>
    <w:rsid w:val="008E0541"/>
    <w:rsid w:val="008E0B2D"/>
    <w:rsid w:val="008E17F9"/>
    <w:rsid w:val="008E236E"/>
    <w:rsid w:val="008E44FF"/>
    <w:rsid w:val="008E6544"/>
    <w:rsid w:val="008E7D41"/>
    <w:rsid w:val="008F104A"/>
    <w:rsid w:val="008F3632"/>
    <w:rsid w:val="008F4C49"/>
    <w:rsid w:val="008F5CC4"/>
    <w:rsid w:val="008F5EE7"/>
    <w:rsid w:val="009001DF"/>
    <w:rsid w:val="00906D7C"/>
    <w:rsid w:val="00910D8F"/>
    <w:rsid w:val="00915945"/>
    <w:rsid w:val="00916C2A"/>
    <w:rsid w:val="00917E09"/>
    <w:rsid w:val="0092291E"/>
    <w:rsid w:val="009255E4"/>
    <w:rsid w:val="009267EA"/>
    <w:rsid w:val="009275C2"/>
    <w:rsid w:val="00930FF2"/>
    <w:rsid w:val="0093146F"/>
    <w:rsid w:val="00931980"/>
    <w:rsid w:val="00932550"/>
    <w:rsid w:val="00934B11"/>
    <w:rsid w:val="00934BB3"/>
    <w:rsid w:val="00935D34"/>
    <w:rsid w:val="00937D6D"/>
    <w:rsid w:val="00941C1B"/>
    <w:rsid w:val="0094412D"/>
    <w:rsid w:val="0094497A"/>
    <w:rsid w:val="00944C94"/>
    <w:rsid w:val="00946DC7"/>
    <w:rsid w:val="00947E12"/>
    <w:rsid w:val="0095468D"/>
    <w:rsid w:val="0095566A"/>
    <w:rsid w:val="00955C8E"/>
    <w:rsid w:val="0096030D"/>
    <w:rsid w:val="00963464"/>
    <w:rsid w:val="009663AA"/>
    <w:rsid w:val="00976144"/>
    <w:rsid w:val="0097781A"/>
    <w:rsid w:val="00977820"/>
    <w:rsid w:val="00977B25"/>
    <w:rsid w:val="009801CC"/>
    <w:rsid w:val="009817F9"/>
    <w:rsid w:val="00982F25"/>
    <w:rsid w:val="00982FA5"/>
    <w:rsid w:val="009834B7"/>
    <w:rsid w:val="0098573E"/>
    <w:rsid w:val="00987C24"/>
    <w:rsid w:val="00987D0F"/>
    <w:rsid w:val="00990C42"/>
    <w:rsid w:val="009914AE"/>
    <w:rsid w:val="00995625"/>
    <w:rsid w:val="00995A23"/>
    <w:rsid w:val="009966AA"/>
    <w:rsid w:val="009A239E"/>
    <w:rsid w:val="009A3F2B"/>
    <w:rsid w:val="009A4786"/>
    <w:rsid w:val="009A5390"/>
    <w:rsid w:val="009A6A45"/>
    <w:rsid w:val="009A7193"/>
    <w:rsid w:val="009B3B8F"/>
    <w:rsid w:val="009B3D92"/>
    <w:rsid w:val="009C0794"/>
    <w:rsid w:val="009C2C4C"/>
    <w:rsid w:val="009C6C11"/>
    <w:rsid w:val="009D3188"/>
    <w:rsid w:val="009D3F31"/>
    <w:rsid w:val="009D6DC5"/>
    <w:rsid w:val="009F0EBF"/>
    <w:rsid w:val="009F112F"/>
    <w:rsid w:val="009F34CF"/>
    <w:rsid w:val="009F3D2A"/>
    <w:rsid w:val="009F4511"/>
    <w:rsid w:val="009F5398"/>
    <w:rsid w:val="00A05419"/>
    <w:rsid w:val="00A06749"/>
    <w:rsid w:val="00A070CE"/>
    <w:rsid w:val="00A11D8B"/>
    <w:rsid w:val="00A13124"/>
    <w:rsid w:val="00A13F7A"/>
    <w:rsid w:val="00A17404"/>
    <w:rsid w:val="00A17CFF"/>
    <w:rsid w:val="00A20C20"/>
    <w:rsid w:val="00A26F4A"/>
    <w:rsid w:val="00A312DD"/>
    <w:rsid w:val="00A315BB"/>
    <w:rsid w:val="00A32099"/>
    <w:rsid w:val="00A3214F"/>
    <w:rsid w:val="00A351E1"/>
    <w:rsid w:val="00A40720"/>
    <w:rsid w:val="00A4149D"/>
    <w:rsid w:val="00A42330"/>
    <w:rsid w:val="00A42461"/>
    <w:rsid w:val="00A45226"/>
    <w:rsid w:val="00A461C0"/>
    <w:rsid w:val="00A500D9"/>
    <w:rsid w:val="00A50395"/>
    <w:rsid w:val="00A5167E"/>
    <w:rsid w:val="00A524FA"/>
    <w:rsid w:val="00A53E86"/>
    <w:rsid w:val="00A566FC"/>
    <w:rsid w:val="00A667E8"/>
    <w:rsid w:val="00A67E33"/>
    <w:rsid w:val="00A70072"/>
    <w:rsid w:val="00A70290"/>
    <w:rsid w:val="00A7307F"/>
    <w:rsid w:val="00A73CEC"/>
    <w:rsid w:val="00A74E3C"/>
    <w:rsid w:val="00A755E4"/>
    <w:rsid w:val="00A822D2"/>
    <w:rsid w:val="00A82EA3"/>
    <w:rsid w:val="00A834D0"/>
    <w:rsid w:val="00A84A67"/>
    <w:rsid w:val="00A859D4"/>
    <w:rsid w:val="00A90841"/>
    <w:rsid w:val="00A919DC"/>
    <w:rsid w:val="00A91D50"/>
    <w:rsid w:val="00A94668"/>
    <w:rsid w:val="00A952EF"/>
    <w:rsid w:val="00A96182"/>
    <w:rsid w:val="00A97482"/>
    <w:rsid w:val="00A97CDE"/>
    <w:rsid w:val="00AA28E9"/>
    <w:rsid w:val="00AA3677"/>
    <w:rsid w:val="00AA41A8"/>
    <w:rsid w:val="00AB26D7"/>
    <w:rsid w:val="00AB3ADA"/>
    <w:rsid w:val="00AB4C39"/>
    <w:rsid w:val="00AB53AB"/>
    <w:rsid w:val="00AB73D6"/>
    <w:rsid w:val="00AC58DE"/>
    <w:rsid w:val="00AC627F"/>
    <w:rsid w:val="00AD020C"/>
    <w:rsid w:val="00AD4F9A"/>
    <w:rsid w:val="00AE7B20"/>
    <w:rsid w:val="00AF0B5A"/>
    <w:rsid w:val="00AF2276"/>
    <w:rsid w:val="00AF5015"/>
    <w:rsid w:val="00AF5582"/>
    <w:rsid w:val="00AF55AE"/>
    <w:rsid w:val="00AF7715"/>
    <w:rsid w:val="00B02494"/>
    <w:rsid w:val="00B05E96"/>
    <w:rsid w:val="00B064AB"/>
    <w:rsid w:val="00B07521"/>
    <w:rsid w:val="00B13067"/>
    <w:rsid w:val="00B1587B"/>
    <w:rsid w:val="00B21602"/>
    <w:rsid w:val="00B232C2"/>
    <w:rsid w:val="00B300EA"/>
    <w:rsid w:val="00B30F61"/>
    <w:rsid w:val="00B3104E"/>
    <w:rsid w:val="00B3127A"/>
    <w:rsid w:val="00B32EA5"/>
    <w:rsid w:val="00B34D8B"/>
    <w:rsid w:val="00B454F2"/>
    <w:rsid w:val="00B4692C"/>
    <w:rsid w:val="00B5417A"/>
    <w:rsid w:val="00B55DC9"/>
    <w:rsid w:val="00B63CE5"/>
    <w:rsid w:val="00B65C52"/>
    <w:rsid w:val="00B777AE"/>
    <w:rsid w:val="00B83B44"/>
    <w:rsid w:val="00B8455E"/>
    <w:rsid w:val="00B84E89"/>
    <w:rsid w:val="00B91186"/>
    <w:rsid w:val="00B97AFE"/>
    <w:rsid w:val="00BA1C81"/>
    <w:rsid w:val="00BA4542"/>
    <w:rsid w:val="00BA62CD"/>
    <w:rsid w:val="00BB477A"/>
    <w:rsid w:val="00BB53AC"/>
    <w:rsid w:val="00BB686D"/>
    <w:rsid w:val="00BC2EFB"/>
    <w:rsid w:val="00BC6135"/>
    <w:rsid w:val="00BC6184"/>
    <w:rsid w:val="00BD1A26"/>
    <w:rsid w:val="00BD2153"/>
    <w:rsid w:val="00BD3CC2"/>
    <w:rsid w:val="00BD6159"/>
    <w:rsid w:val="00BD7219"/>
    <w:rsid w:val="00BD7AF5"/>
    <w:rsid w:val="00BE1197"/>
    <w:rsid w:val="00BE47C2"/>
    <w:rsid w:val="00BE6064"/>
    <w:rsid w:val="00BF3FE2"/>
    <w:rsid w:val="00BF5A01"/>
    <w:rsid w:val="00BF6737"/>
    <w:rsid w:val="00BF7D3F"/>
    <w:rsid w:val="00C020E6"/>
    <w:rsid w:val="00C052F1"/>
    <w:rsid w:val="00C058E6"/>
    <w:rsid w:val="00C10CE7"/>
    <w:rsid w:val="00C1432A"/>
    <w:rsid w:val="00C1453F"/>
    <w:rsid w:val="00C149A6"/>
    <w:rsid w:val="00C206A2"/>
    <w:rsid w:val="00C23E91"/>
    <w:rsid w:val="00C3216A"/>
    <w:rsid w:val="00C32225"/>
    <w:rsid w:val="00C33710"/>
    <w:rsid w:val="00C35815"/>
    <w:rsid w:val="00C35B0E"/>
    <w:rsid w:val="00C37478"/>
    <w:rsid w:val="00C40C72"/>
    <w:rsid w:val="00C42EA3"/>
    <w:rsid w:val="00C45724"/>
    <w:rsid w:val="00C47E6F"/>
    <w:rsid w:val="00C53532"/>
    <w:rsid w:val="00C535ED"/>
    <w:rsid w:val="00C53682"/>
    <w:rsid w:val="00C54CD7"/>
    <w:rsid w:val="00C60117"/>
    <w:rsid w:val="00C6287D"/>
    <w:rsid w:val="00C6367C"/>
    <w:rsid w:val="00C666B6"/>
    <w:rsid w:val="00C70B76"/>
    <w:rsid w:val="00C7151E"/>
    <w:rsid w:val="00C723BB"/>
    <w:rsid w:val="00C733E5"/>
    <w:rsid w:val="00C770C7"/>
    <w:rsid w:val="00C81FE7"/>
    <w:rsid w:val="00C86E28"/>
    <w:rsid w:val="00C9005E"/>
    <w:rsid w:val="00C918C0"/>
    <w:rsid w:val="00C936CB"/>
    <w:rsid w:val="00C93C55"/>
    <w:rsid w:val="00C96C74"/>
    <w:rsid w:val="00CA5F38"/>
    <w:rsid w:val="00CB4DA7"/>
    <w:rsid w:val="00CB4DF3"/>
    <w:rsid w:val="00CB54D1"/>
    <w:rsid w:val="00CC5B97"/>
    <w:rsid w:val="00CD01DE"/>
    <w:rsid w:val="00CD1DAD"/>
    <w:rsid w:val="00CD30C1"/>
    <w:rsid w:val="00CE15C0"/>
    <w:rsid w:val="00CE3C40"/>
    <w:rsid w:val="00CE5256"/>
    <w:rsid w:val="00CF64E1"/>
    <w:rsid w:val="00D031FE"/>
    <w:rsid w:val="00D039B0"/>
    <w:rsid w:val="00D05221"/>
    <w:rsid w:val="00D06A07"/>
    <w:rsid w:val="00D0781B"/>
    <w:rsid w:val="00D12DFC"/>
    <w:rsid w:val="00D12FE4"/>
    <w:rsid w:val="00D15CFB"/>
    <w:rsid w:val="00D17254"/>
    <w:rsid w:val="00D22D68"/>
    <w:rsid w:val="00D23896"/>
    <w:rsid w:val="00D24613"/>
    <w:rsid w:val="00D27A9D"/>
    <w:rsid w:val="00D30727"/>
    <w:rsid w:val="00D310A8"/>
    <w:rsid w:val="00D32E06"/>
    <w:rsid w:val="00D34EA5"/>
    <w:rsid w:val="00D36A94"/>
    <w:rsid w:val="00D373D5"/>
    <w:rsid w:val="00D426B5"/>
    <w:rsid w:val="00D5050D"/>
    <w:rsid w:val="00D508BE"/>
    <w:rsid w:val="00D52A68"/>
    <w:rsid w:val="00D55803"/>
    <w:rsid w:val="00D57881"/>
    <w:rsid w:val="00D57ADC"/>
    <w:rsid w:val="00D6391B"/>
    <w:rsid w:val="00D7221C"/>
    <w:rsid w:val="00D74E33"/>
    <w:rsid w:val="00D75EC2"/>
    <w:rsid w:val="00D81007"/>
    <w:rsid w:val="00D81602"/>
    <w:rsid w:val="00D82344"/>
    <w:rsid w:val="00D82AF6"/>
    <w:rsid w:val="00D82D4E"/>
    <w:rsid w:val="00D8552C"/>
    <w:rsid w:val="00D9119D"/>
    <w:rsid w:val="00D925E6"/>
    <w:rsid w:val="00D95E80"/>
    <w:rsid w:val="00DA1F3F"/>
    <w:rsid w:val="00DA42DA"/>
    <w:rsid w:val="00DA5E23"/>
    <w:rsid w:val="00DA65AC"/>
    <w:rsid w:val="00DA6D76"/>
    <w:rsid w:val="00DB04D0"/>
    <w:rsid w:val="00DB0598"/>
    <w:rsid w:val="00DB34E4"/>
    <w:rsid w:val="00DB595F"/>
    <w:rsid w:val="00DC02E6"/>
    <w:rsid w:val="00DC0EC1"/>
    <w:rsid w:val="00DC10E8"/>
    <w:rsid w:val="00DC4F50"/>
    <w:rsid w:val="00DC6DA9"/>
    <w:rsid w:val="00DD5DBD"/>
    <w:rsid w:val="00DE0680"/>
    <w:rsid w:val="00DE1E3C"/>
    <w:rsid w:val="00DE4D2F"/>
    <w:rsid w:val="00DE4DBA"/>
    <w:rsid w:val="00DE5442"/>
    <w:rsid w:val="00DE6F5A"/>
    <w:rsid w:val="00DE7319"/>
    <w:rsid w:val="00DF07BE"/>
    <w:rsid w:val="00DF1B9E"/>
    <w:rsid w:val="00DF331B"/>
    <w:rsid w:val="00DF432F"/>
    <w:rsid w:val="00DF56A6"/>
    <w:rsid w:val="00DF6429"/>
    <w:rsid w:val="00DF7816"/>
    <w:rsid w:val="00E11850"/>
    <w:rsid w:val="00E20544"/>
    <w:rsid w:val="00E21746"/>
    <w:rsid w:val="00E22A2E"/>
    <w:rsid w:val="00E23030"/>
    <w:rsid w:val="00E256BB"/>
    <w:rsid w:val="00E376C9"/>
    <w:rsid w:val="00E37D79"/>
    <w:rsid w:val="00E423E4"/>
    <w:rsid w:val="00E42B3F"/>
    <w:rsid w:val="00E43665"/>
    <w:rsid w:val="00E474E2"/>
    <w:rsid w:val="00E5145D"/>
    <w:rsid w:val="00E515C3"/>
    <w:rsid w:val="00E5216F"/>
    <w:rsid w:val="00E52C01"/>
    <w:rsid w:val="00E544E4"/>
    <w:rsid w:val="00E55FF6"/>
    <w:rsid w:val="00E57636"/>
    <w:rsid w:val="00E6198A"/>
    <w:rsid w:val="00E61BBD"/>
    <w:rsid w:val="00E62760"/>
    <w:rsid w:val="00E6391C"/>
    <w:rsid w:val="00E6538C"/>
    <w:rsid w:val="00E73E1D"/>
    <w:rsid w:val="00E74154"/>
    <w:rsid w:val="00E80F24"/>
    <w:rsid w:val="00E81CE3"/>
    <w:rsid w:val="00E83408"/>
    <w:rsid w:val="00E86562"/>
    <w:rsid w:val="00E865DB"/>
    <w:rsid w:val="00E91D9B"/>
    <w:rsid w:val="00E91F2C"/>
    <w:rsid w:val="00E9227F"/>
    <w:rsid w:val="00E944CE"/>
    <w:rsid w:val="00E95F50"/>
    <w:rsid w:val="00E968E1"/>
    <w:rsid w:val="00E9792E"/>
    <w:rsid w:val="00EA0131"/>
    <w:rsid w:val="00EA1283"/>
    <w:rsid w:val="00EA2E19"/>
    <w:rsid w:val="00EB34BB"/>
    <w:rsid w:val="00EB62F0"/>
    <w:rsid w:val="00EB763B"/>
    <w:rsid w:val="00EC0C4F"/>
    <w:rsid w:val="00EC4B0B"/>
    <w:rsid w:val="00EC4F9D"/>
    <w:rsid w:val="00EC604C"/>
    <w:rsid w:val="00EC7175"/>
    <w:rsid w:val="00EC796C"/>
    <w:rsid w:val="00ED0B77"/>
    <w:rsid w:val="00ED20F6"/>
    <w:rsid w:val="00ED2534"/>
    <w:rsid w:val="00ED2CB0"/>
    <w:rsid w:val="00ED4ED5"/>
    <w:rsid w:val="00EE08DD"/>
    <w:rsid w:val="00EE786C"/>
    <w:rsid w:val="00EE7CBA"/>
    <w:rsid w:val="00EE7F9B"/>
    <w:rsid w:val="00EF02CC"/>
    <w:rsid w:val="00EF05B1"/>
    <w:rsid w:val="00EF210B"/>
    <w:rsid w:val="00EF50E5"/>
    <w:rsid w:val="00EF60B6"/>
    <w:rsid w:val="00F05214"/>
    <w:rsid w:val="00F11BEA"/>
    <w:rsid w:val="00F1418E"/>
    <w:rsid w:val="00F14721"/>
    <w:rsid w:val="00F17EA6"/>
    <w:rsid w:val="00F22980"/>
    <w:rsid w:val="00F247BF"/>
    <w:rsid w:val="00F33DA5"/>
    <w:rsid w:val="00F3438D"/>
    <w:rsid w:val="00F43BC5"/>
    <w:rsid w:val="00F47092"/>
    <w:rsid w:val="00F5481E"/>
    <w:rsid w:val="00F62250"/>
    <w:rsid w:val="00F66F06"/>
    <w:rsid w:val="00F74669"/>
    <w:rsid w:val="00F815C5"/>
    <w:rsid w:val="00F8357A"/>
    <w:rsid w:val="00F875FC"/>
    <w:rsid w:val="00F87953"/>
    <w:rsid w:val="00F91259"/>
    <w:rsid w:val="00F91F98"/>
    <w:rsid w:val="00F94A64"/>
    <w:rsid w:val="00FC085A"/>
    <w:rsid w:val="00FC1BBB"/>
    <w:rsid w:val="00FC1D78"/>
    <w:rsid w:val="00FD0540"/>
    <w:rsid w:val="00FD11D1"/>
    <w:rsid w:val="00FD15CD"/>
    <w:rsid w:val="00FD4AB7"/>
    <w:rsid w:val="00FD5D6D"/>
    <w:rsid w:val="00FE0065"/>
    <w:rsid w:val="00FE1C50"/>
    <w:rsid w:val="00FE3EFE"/>
    <w:rsid w:val="00FE4141"/>
    <w:rsid w:val="00FE6CD2"/>
    <w:rsid w:val="00FF5C62"/>
    <w:rsid w:val="00FF6B49"/>
    <w:rsid w:val="19574DA2"/>
    <w:rsid w:val="1E464BBA"/>
    <w:rsid w:val="1E512F4B"/>
    <w:rsid w:val="21EB0234"/>
    <w:rsid w:val="251903EC"/>
    <w:rsid w:val="354354AE"/>
    <w:rsid w:val="3FD30109"/>
    <w:rsid w:val="3FF13486"/>
    <w:rsid w:val="4C213D4D"/>
    <w:rsid w:val="51BF1BF1"/>
    <w:rsid w:val="69931D9C"/>
    <w:rsid w:val="6AFBFE45"/>
    <w:rsid w:val="6F877AB8"/>
    <w:rsid w:val="6FFFFB2E"/>
    <w:rsid w:val="7AFF1E1B"/>
    <w:rsid w:val="7B7F0356"/>
    <w:rsid w:val="7DBB80E2"/>
    <w:rsid w:val="7E667401"/>
    <w:rsid w:val="7EEB57EF"/>
    <w:rsid w:val="7EF52C04"/>
    <w:rsid w:val="A7AFCEA6"/>
    <w:rsid w:val="ABE1B5E0"/>
    <w:rsid w:val="B79F5633"/>
    <w:rsid w:val="BFF78B80"/>
    <w:rsid w:val="F3FAF65B"/>
    <w:rsid w:val="F5794056"/>
    <w:rsid w:val="F6BE81A9"/>
    <w:rsid w:val="FB7F31E7"/>
    <w:rsid w:val="FBE7F83C"/>
    <w:rsid w:val="FEF76121"/>
    <w:rsid w:val="FFF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widowControl/>
      <w:numPr>
        <w:ilvl w:val="0"/>
        <w:numId w:val="1"/>
      </w:numPr>
      <w:adjustRightInd/>
      <w:spacing w:before="240" w:after="240"/>
      <w:jc w:val="both"/>
      <w:outlineLvl w:val="0"/>
    </w:pPr>
    <w:rPr>
      <w:rFonts w:ascii="Arial" w:hAnsi="Arial" w:eastAsia="SimHei"/>
      <w:b/>
      <w:sz w:val="32"/>
      <w:szCs w:val="36"/>
    </w:rPr>
  </w:style>
  <w:style w:type="paragraph" w:styleId="3">
    <w:name w:val="heading 2"/>
    <w:basedOn w:val="1"/>
    <w:next w:val="4"/>
    <w:qFormat/>
    <w:uiPriority w:val="0"/>
    <w:pPr>
      <w:keepNext/>
      <w:widowControl/>
      <w:numPr>
        <w:ilvl w:val="1"/>
        <w:numId w:val="2"/>
      </w:numPr>
      <w:adjustRightInd/>
      <w:spacing w:before="240" w:after="240"/>
      <w:jc w:val="both"/>
      <w:outlineLvl w:val="1"/>
    </w:pPr>
    <w:rPr>
      <w:rFonts w:ascii="Arial" w:hAnsi="Arial" w:eastAsia="SimHei"/>
      <w:sz w:val="24"/>
      <w:szCs w:val="24"/>
    </w:rPr>
  </w:style>
  <w:style w:type="paragraph" w:styleId="4">
    <w:name w:val="heading 3"/>
    <w:basedOn w:val="1"/>
    <w:next w:val="5"/>
    <w:qFormat/>
    <w:uiPriority w:val="0"/>
    <w:pPr>
      <w:keepNext/>
      <w:widowControl/>
      <w:numPr>
        <w:ilvl w:val="2"/>
        <w:numId w:val="2"/>
      </w:numPr>
      <w:adjustRightInd/>
      <w:spacing w:before="240" w:after="240"/>
      <w:jc w:val="both"/>
      <w:outlineLvl w:val="2"/>
    </w:pPr>
    <w:rPr>
      <w:rFonts w:ascii="Arial" w:hAnsi="Arial" w:eastAsia="SimHei"/>
      <w:sz w:val="24"/>
      <w:szCs w:val="24"/>
    </w:rPr>
  </w:style>
  <w:style w:type="paragraph" w:styleId="5">
    <w:name w:val="heading 4"/>
    <w:basedOn w:val="1"/>
    <w:next w:val="6"/>
    <w:qFormat/>
    <w:uiPriority w:val="0"/>
    <w:pPr>
      <w:keepNext/>
      <w:widowControl/>
      <w:numPr>
        <w:ilvl w:val="3"/>
        <w:numId w:val="2"/>
      </w:numPr>
      <w:adjustRightInd/>
      <w:spacing w:before="160" w:after="160"/>
      <w:jc w:val="both"/>
      <w:outlineLvl w:val="3"/>
    </w:pPr>
    <w:rPr>
      <w:rFonts w:ascii="Arial" w:hAnsi="Arial" w:eastAsia="SimHei"/>
      <w:sz w:val="21"/>
      <w:szCs w:val="21"/>
    </w:rPr>
  </w:style>
  <w:style w:type="paragraph" w:styleId="7">
    <w:name w:val="heading 5"/>
    <w:basedOn w:val="1"/>
    <w:next w:val="6"/>
    <w:qFormat/>
    <w:uiPriority w:val="0"/>
    <w:pPr>
      <w:keepNext/>
      <w:widowControl/>
      <w:numPr>
        <w:ilvl w:val="4"/>
        <w:numId w:val="2"/>
      </w:numPr>
      <w:adjustRightInd/>
      <w:spacing w:line="360" w:lineRule="auto"/>
      <w:outlineLvl w:val="4"/>
    </w:pPr>
    <w:rPr>
      <w:rFonts w:ascii="Arial" w:hAnsi="Arial" w:eastAsia="SimHei"/>
      <w:sz w:val="21"/>
      <w:szCs w:val="21"/>
    </w:rPr>
  </w:style>
  <w:style w:type="paragraph" w:styleId="8">
    <w:name w:val="heading 6"/>
    <w:basedOn w:val="1"/>
    <w:next w:val="1"/>
    <w:qFormat/>
    <w:uiPriority w:val="0"/>
    <w:pPr>
      <w:widowControl/>
      <w:numPr>
        <w:ilvl w:val="5"/>
        <w:numId w:val="2"/>
      </w:numPr>
      <w:spacing w:line="360" w:lineRule="auto"/>
      <w:outlineLvl w:val="5"/>
    </w:pPr>
    <w:rPr>
      <w:rFonts w:ascii="Arial" w:hAnsi="Arial" w:eastAsia="SimHei"/>
      <w:sz w:val="21"/>
      <w:szCs w:val="21"/>
    </w:rPr>
  </w:style>
  <w:style w:type="paragraph" w:styleId="9">
    <w:name w:val="heading 7"/>
    <w:basedOn w:val="1"/>
    <w:next w:val="1"/>
    <w:qFormat/>
    <w:uiPriority w:val="0"/>
    <w:pPr>
      <w:widowControl/>
      <w:numPr>
        <w:ilvl w:val="6"/>
        <w:numId w:val="2"/>
      </w:numPr>
      <w:spacing w:line="360" w:lineRule="auto"/>
      <w:outlineLvl w:val="6"/>
    </w:pPr>
    <w:rPr>
      <w:rFonts w:ascii="Arial" w:hAnsi="Arial" w:eastAsia="SimHei"/>
      <w:sz w:val="21"/>
      <w:szCs w:val="21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SimHei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SimHei"/>
      <w:sz w:val="21"/>
    </w:rPr>
  </w:style>
  <w:style w:type="character" w:default="1" w:styleId="35">
    <w:name w:val="Default Paragraph Font"/>
    <w:semiHidden/>
    <w:uiPriority w:val="0"/>
  </w:style>
  <w:style w:type="table" w:default="1" w:styleId="3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1"/>
    <w:uiPriority w:val="0"/>
    <w:pPr>
      <w:spacing w:line="360" w:lineRule="auto"/>
      <w:ind w:firstLine="420" w:firstLineChars="200"/>
      <w:jc w:val="both"/>
    </w:pPr>
    <w:rPr>
      <w:rFonts w:ascii="Arial" w:hAnsi="Arial"/>
      <w:sz w:val="21"/>
      <w:szCs w:val="21"/>
    </w:rPr>
  </w:style>
  <w:style w:type="paragraph" w:styleId="12">
    <w:name w:val="toc 7"/>
    <w:basedOn w:val="1"/>
    <w:next w:val="1"/>
    <w:semiHidden/>
    <w:uiPriority w:val="0"/>
    <w:pPr>
      <w:ind w:left="2520"/>
    </w:pPr>
  </w:style>
  <w:style w:type="paragraph" w:styleId="13">
    <w:name w:val="Normal Indent"/>
    <w:basedOn w:val="1"/>
    <w:uiPriority w:val="0"/>
    <w:pPr>
      <w:ind w:firstLine="420"/>
    </w:pPr>
  </w:style>
  <w:style w:type="paragraph" w:styleId="14">
    <w:name w:val="caption"/>
    <w:basedOn w:val="1"/>
    <w:next w:val="1"/>
    <w:qFormat/>
    <w:uiPriority w:val="0"/>
    <w:rPr>
      <w:rFonts w:ascii="Arial" w:hAnsi="Arial" w:eastAsia="SimHei" w:cs="Arial"/>
    </w:rPr>
  </w:style>
  <w:style w:type="paragraph" w:styleId="15">
    <w:name w:val="List Bullet"/>
    <w:basedOn w:val="1"/>
    <w:uiPriority w:val="0"/>
    <w:pPr>
      <w:numPr>
        <w:ilvl w:val="0"/>
        <w:numId w:val="3"/>
      </w:numPr>
      <w:spacing w:line="360" w:lineRule="auto"/>
      <w:ind w:left="400" w:leftChars="200" w:firstLine="0"/>
    </w:pPr>
    <w:rPr>
      <w:rFonts w:ascii="Arial" w:hAnsi="Arial"/>
      <w:sz w:val="21"/>
      <w:szCs w:val="21"/>
    </w:rPr>
  </w:style>
  <w:style w:type="paragraph" w:styleId="16">
    <w:name w:val="Document Map"/>
    <w:basedOn w:val="1"/>
    <w:semiHidden/>
    <w:uiPriority w:val="0"/>
    <w:pPr>
      <w:shd w:val="clear" w:color="auto" w:fill="000080"/>
    </w:pPr>
  </w:style>
  <w:style w:type="paragraph" w:styleId="17">
    <w:name w:val="annotation text"/>
    <w:basedOn w:val="1"/>
    <w:semiHidden/>
    <w:uiPriority w:val="0"/>
  </w:style>
  <w:style w:type="paragraph" w:styleId="18">
    <w:name w:val="Body Text"/>
    <w:basedOn w:val="1"/>
    <w:uiPriority w:val="0"/>
    <w:pPr>
      <w:spacing w:after="120"/>
    </w:pPr>
  </w:style>
  <w:style w:type="paragraph" w:styleId="19">
    <w:name w:val="toc 5"/>
    <w:basedOn w:val="1"/>
    <w:next w:val="1"/>
    <w:semiHidden/>
    <w:uiPriority w:val="0"/>
    <w:pPr>
      <w:ind w:left="1680"/>
    </w:pPr>
  </w:style>
  <w:style w:type="paragraph" w:styleId="20">
    <w:name w:val="toc 3"/>
    <w:basedOn w:val="1"/>
    <w:next w:val="1"/>
    <w:semiHidden/>
    <w:uiPriority w:val="0"/>
    <w:pPr>
      <w:tabs>
        <w:tab w:val="left" w:pos="1560"/>
        <w:tab w:val="right" w:leader="dot" w:pos="9010"/>
      </w:tabs>
      <w:spacing w:line="320" w:lineRule="exact"/>
      <w:ind w:left="1417" w:leftChars="424" w:hanging="569" w:hangingChars="271"/>
    </w:pPr>
    <w:rPr>
      <w:rFonts w:ascii="Arial" w:hAnsi="Arial"/>
      <w:sz w:val="21"/>
      <w:szCs w:val="21"/>
    </w:rPr>
  </w:style>
  <w:style w:type="paragraph" w:styleId="21">
    <w:name w:val="toc 8"/>
    <w:basedOn w:val="1"/>
    <w:next w:val="1"/>
    <w:semiHidden/>
    <w:uiPriority w:val="0"/>
    <w:pPr>
      <w:ind w:left="2940"/>
    </w:pPr>
  </w:style>
  <w:style w:type="paragraph" w:styleId="22">
    <w:name w:val="Date"/>
    <w:basedOn w:val="1"/>
    <w:next w:val="1"/>
    <w:uiPriority w:val="0"/>
    <w:pPr>
      <w:ind w:left="100" w:leftChars="2500"/>
    </w:pPr>
  </w:style>
  <w:style w:type="paragraph" w:styleId="23">
    <w:name w:val="Balloon Text"/>
    <w:basedOn w:val="1"/>
    <w:semiHidden/>
    <w:uiPriority w:val="0"/>
    <w:rPr>
      <w:sz w:val="18"/>
      <w:szCs w:val="18"/>
    </w:rPr>
  </w:style>
  <w:style w:type="paragraph" w:styleId="24">
    <w:name w:val="footer"/>
    <w:basedOn w:val="1"/>
    <w:link w:val="45"/>
    <w:uiPriority w:val="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25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26">
    <w:name w:val="toc 1"/>
    <w:basedOn w:val="1"/>
    <w:next w:val="1"/>
    <w:uiPriority w:val="0"/>
    <w:pPr>
      <w:widowControl/>
      <w:tabs>
        <w:tab w:val="left" w:pos="480"/>
        <w:tab w:val="right" w:leader="dot" w:pos="9010"/>
      </w:tabs>
      <w:spacing w:line="360" w:lineRule="auto"/>
      <w:ind w:left="198" w:hanging="113"/>
    </w:pPr>
    <w:rPr>
      <w:rFonts w:ascii="Arial" w:hAnsi="Arial"/>
      <w:sz w:val="21"/>
      <w:szCs w:val="21"/>
    </w:rPr>
  </w:style>
  <w:style w:type="paragraph" w:styleId="27">
    <w:name w:val="toc 4"/>
    <w:basedOn w:val="1"/>
    <w:next w:val="1"/>
    <w:semiHidden/>
    <w:uiPriority w:val="0"/>
    <w:pPr>
      <w:ind w:left="1134" w:hanging="567"/>
    </w:pPr>
    <w:rPr>
      <w:rFonts w:ascii="Arial" w:hAnsi="Arial"/>
      <w:sz w:val="21"/>
      <w:szCs w:val="21"/>
    </w:rPr>
  </w:style>
  <w:style w:type="paragraph" w:styleId="28">
    <w:name w:val="toc 6"/>
    <w:basedOn w:val="1"/>
    <w:next w:val="1"/>
    <w:semiHidden/>
    <w:uiPriority w:val="0"/>
    <w:pPr>
      <w:ind w:left="1757" w:hanging="907"/>
    </w:pPr>
    <w:rPr>
      <w:sz w:val="21"/>
    </w:rPr>
  </w:style>
  <w:style w:type="paragraph" w:styleId="29">
    <w:name w:val="table of figures"/>
    <w:basedOn w:val="26"/>
    <w:next w:val="1"/>
    <w:semiHidden/>
    <w:uiPriority w:val="0"/>
    <w:pPr>
      <w:widowControl w:val="0"/>
      <w:spacing w:before="300" w:after="150"/>
      <w:jc w:val="center"/>
    </w:pPr>
  </w:style>
  <w:style w:type="paragraph" w:styleId="30">
    <w:name w:val="toc 2"/>
    <w:basedOn w:val="1"/>
    <w:next w:val="1"/>
    <w:semiHidden/>
    <w:uiPriority w:val="0"/>
    <w:pPr>
      <w:tabs>
        <w:tab w:val="left" w:pos="851"/>
        <w:tab w:val="left" w:pos="993"/>
        <w:tab w:val="right" w:leader="dot" w:pos="9010"/>
      </w:tabs>
      <w:spacing w:line="320" w:lineRule="exact"/>
      <w:ind w:left="451" w:leftChars="213" w:hanging="25" w:hangingChars="12"/>
    </w:pPr>
    <w:rPr>
      <w:rFonts w:ascii="Arial" w:hAnsi="Arial"/>
      <w:sz w:val="21"/>
      <w:szCs w:val="21"/>
    </w:rPr>
  </w:style>
  <w:style w:type="paragraph" w:styleId="31">
    <w:name w:val="toc 9"/>
    <w:basedOn w:val="1"/>
    <w:next w:val="1"/>
    <w:semiHidden/>
    <w:uiPriority w:val="0"/>
    <w:pPr>
      <w:ind w:left="3360"/>
    </w:pPr>
  </w:style>
  <w:style w:type="paragraph" w:styleId="32">
    <w:name w:val="annotation subject"/>
    <w:basedOn w:val="17"/>
    <w:next w:val="17"/>
    <w:semiHidden/>
    <w:uiPriority w:val="0"/>
    <w:rPr>
      <w:b/>
      <w:bCs/>
    </w:rPr>
  </w:style>
  <w:style w:type="table" w:styleId="34">
    <w:name w:val="Table Grid"/>
    <w:basedOn w:val="33"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6">
    <w:name w:val="Strong"/>
    <w:qFormat/>
    <w:uiPriority w:val="0"/>
    <w:rPr>
      <w:b/>
      <w:bCs/>
    </w:rPr>
  </w:style>
  <w:style w:type="character" w:styleId="37">
    <w:name w:val="page number"/>
    <w:basedOn w:val="35"/>
    <w:uiPriority w:val="0"/>
  </w:style>
  <w:style w:type="character" w:styleId="38">
    <w:name w:val="Hyperlink"/>
    <w:uiPriority w:val="0"/>
    <w:rPr>
      <w:color w:val="0000FF"/>
      <w:u w:val="single"/>
    </w:rPr>
  </w:style>
  <w:style w:type="character" w:styleId="39">
    <w:name w:val="annotation reference"/>
    <w:semiHidden/>
    <w:uiPriority w:val="0"/>
    <w:rPr>
      <w:sz w:val="21"/>
      <w:szCs w:val="21"/>
    </w:rPr>
  </w:style>
  <w:style w:type="character" w:customStyle="1" w:styleId="40">
    <w:name w:val="表格文本 Char"/>
    <w:link w:val="41"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41">
    <w:name w:val="表格文本"/>
    <w:basedOn w:val="1"/>
    <w:link w:val="40"/>
    <w:uiPriority w:val="0"/>
    <w:pPr>
      <w:tabs>
        <w:tab w:val="decimal" w:pos="0"/>
      </w:tabs>
    </w:pPr>
    <w:rPr>
      <w:rFonts w:ascii="Arial" w:hAnsi="Arial"/>
      <w:sz w:val="21"/>
      <w:szCs w:val="21"/>
      <w:lang w:val="en-US" w:eastAsia="zh-CN"/>
    </w:rPr>
  </w:style>
  <w:style w:type="character" w:customStyle="1" w:styleId="42">
    <w:name w:val="hand"/>
    <w:basedOn w:val="35"/>
    <w:uiPriority w:val="0"/>
  </w:style>
  <w:style w:type="character" w:customStyle="1" w:styleId="43">
    <w:name w:val="表头样式 Char Char"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character" w:customStyle="1" w:styleId="44">
    <w:name w:val="编写建议 Char Char"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character" w:customStyle="1" w:styleId="45">
    <w:name w:val="页脚 字符"/>
    <w:link w:val="24"/>
    <w:uiPriority w:val="0"/>
    <w:rPr>
      <w:rFonts w:ascii="Arial" w:hAnsi="Arial" w:eastAsia="宋体"/>
      <w:sz w:val="18"/>
      <w:szCs w:val="18"/>
      <w:lang w:val="en-US" w:eastAsia="zh-CN" w:bidi="ar-SA"/>
    </w:rPr>
  </w:style>
  <w:style w:type="paragraph" w:customStyle="1" w:styleId="46">
    <w:name w:val="table text"/>
    <w:basedOn w:val="1"/>
    <w:uiPriority w:val="0"/>
    <w:pPr>
      <w:widowControl/>
      <w:tabs>
        <w:tab w:val="decimal" w:pos="0"/>
      </w:tabs>
    </w:pPr>
    <w:rPr>
      <w:sz w:val="21"/>
    </w:rPr>
  </w:style>
  <w:style w:type="paragraph" w:customStyle="1" w:styleId="47">
    <w:name w:val=" Char Char Char Char"/>
    <w:basedOn w:val="1"/>
    <w:uiPriority w:val="0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48">
    <w:name w:val="图样式"/>
    <w:basedOn w:val="1"/>
    <w:uiPriority w:val="0"/>
    <w:pPr>
      <w:keepNext/>
      <w:widowControl/>
      <w:spacing w:before="80" w:after="80" w:line="360" w:lineRule="auto"/>
      <w:jc w:val="center"/>
    </w:pPr>
  </w:style>
  <w:style w:type="paragraph" w:customStyle="1" w:styleId="49">
    <w:name w:val="表号"/>
    <w:basedOn w:val="1"/>
    <w:next w:val="6"/>
    <w:uiPriority w:val="0"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50">
    <w:name w:val="缺省文本"/>
    <w:basedOn w:val="1"/>
    <w:uiPriority w:val="0"/>
    <w:pPr>
      <w:spacing w:line="360" w:lineRule="auto"/>
    </w:pPr>
    <w:rPr>
      <w:rFonts w:ascii="Arial" w:hAnsi="Arial"/>
      <w:sz w:val="21"/>
      <w:szCs w:val="21"/>
    </w:rPr>
  </w:style>
  <w:style w:type="paragraph" w:customStyle="1" w:styleId="51">
    <w:name w:val="confidentiality level on header"/>
    <w:basedOn w:val="1"/>
    <w:uiPriority w:val="0"/>
    <w:pPr>
      <w:widowControl/>
      <w:jc w:val="right"/>
    </w:pPr>
    <w:rPr>
      <w:sz w:val="18"/>
    </w:rPr>
  </w:style>
  <w:style w:type="paragraph" w:customStyle="1" w:styleId="52">
    <w:name w:val="点号"/>
    <w:basedOn w:val="1"/>
    <w:uiPriority w:val="0"/>
    <w:pPr>
      <w:spacing w:before="50" w:beforeLines="50"/>
      <w:ind w:left="1231" w:hanging="284"/>
    </w:pPr>
    <w:rPr>
      <w:sz w:val="21"/>
    </w:rPr>
  </w:style>
  <w:style w:type="paragraph" w:customStyle="1" w:styleId="53">
    <w:name w:val="catalog 2"/>
    <w:basedOn w:val="1"/>
    <w:uiPriority w:val="0"/>
    <w:pPr>
      <w:ind w:left="453" w:hanging="283"/>
    </w:pPr>
    <w:rPr>
      <w:sz w:val="21"/>
    </w:rPr>
  </w:style>
  <w:style w:type="paragraph" w:customStyle="1" w:styleId="54">
    <w:name w:val="table description"/>
    <w:basedOn w:val="1"/>
    <w:uiPriority w:val="0"/>
    <w:pPr>
      <w:keepLines/>
      <w:widowControl/>
      <w:numPr>
        <w:ilvl w:val="0"/>
        <w:numId w:val="5"/>
      </w:numPr>
      <w:spacing w:line="360" w:lineRule="auto"/>
      <w:jc w:val="center"/>
    </w:pPr>
    <w:rPr>
      <w:rFonts w:ascii="宋体"/>
      <w:sz w:val="21"/>
    </w:rPr>
  </w:style>
  <w:style w:type="paragraph" w:customStyle="1" w:styleId="55">
    <w:name w:val="封面华为技术"/>
    <w:basedOn w:val="1"/>
    <w:uiPriority w:val="0"/>
    <w:pPr>
      <w:spacing w:line="360" w:lineRule="auto"/>
      <w:jc w:val="center"/>
    </w:pPr>
    <w:rPr>
      <w:rFonts w:ascii="Arial" w:hAnsi="Arial" w:eastAsia="SimHei"/>
      <w:sz w:val="32"/>
      <w:szCs w:val="32"/>
    </w:rPr>
  </w:style>
  <w:style w:type="paragraph" w:customStyle="1" w:styleId="56">
    <w:name w:val="封面表格文本"/>
    <w:basedOn w:val="1"/>
    <w:uiPriority w:val="0"/>
    <w:pPr>
      <w:jc w:val="center"/>
    </w:pPr>
    <w:rPr>
      <w:rFonts w:ascii="Arial" w:hAnsi="Arial"/>
      <w:sz w:val="21"/>
      <w:szCs w:val="21"/>
    </w:rPr>
  </w:style>
  <w:style w:type="paragraph" w:customStyle="1" w:styleId="57">
    <w:name w:val="compiling advice"/>
    <w:basedOn w:val="1"/>
    <w:uiPriority w:val="0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58">
    <w:name w:val="代码样式"/>
    <w:basedOn w:val="56"/>
    <w:uiPriority w:val="0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59">
    <w:name w:val="default text"/>
    <w:basedOn w:val="1"/>
    <w:uiPriority w:val="0"/>
    <w:pPr>
      <w:widowControl/>
      <w:spacing w:line="360" w:lineRule="auto"/>
    </w:pPr>
    <w:rPr>
      <w:sz w:val="21"/>
    </w:rPr>
  </w:style>
  <w:style w:type="paragraph" w:customStyle="1" w:styleId="60">
    <w:name w:val="abstract"/>
    <w:basedOn w:val="1"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61">
    <w:name w:val="标题 abc"/>
    <w:basedOn w:val="1"/>
    <w:uiPriority w:val="0"/>
    <w:pPr>
      <w:tabs>
        <w:tab w:val="left" w:pos="360"/>
      </w:tabs>
      <w:spacing w:before="50" w:beforeLines="50"/>
      <w:jc w:val="both"/>
    </w:pPr>
    <w:rPr>
      <w:sz w:val="22"/>
    </w:rPr>
  </w:style>
  <w:style w:type="paragraph" w:customStyle="1" w:styleId="62">
    <w:name w:val="章节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SimHei" w:cs="Arial"/>
      <w:sz w:val="30"/>
    </w:rPr>
  </w:style>
  <w:style w:type="paragraph" w:customStyle="1" w:styleId="63">
    <w:name w:val="chapter title"/>
    <w:basedOn w:val="1"/>
    <w:qFormat/>
    <w:uiPriority w:val="0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64">
    <w:name w:val="关键词"/>
    <w:basedOn w:val="65"/>
    <w:qFormat/>
    <w:uiPriority w:val="0"/>
    <w:pPr>
      <w:tabs>
        <w:tab w:val="left" w:pos="907"/>
      </w:tabs>
    </w:pPr>
  </w:style>
  <w:style w:type="paragraph" w:customStyle="1" w:styleId="65">
    <w:name w:val="摘要"/>
    <w:basedOn w:val="1"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66">
    <w:name w:val="正文首行缩进(WordPro)"/>
    <w:basedOn w:val="1"/>
    <w:qFormat/>
    <w:uiPriority w:val="0"/>
    <w:pPr>
      <w:spacing w:before="105"/>
      <w:ind w:left="1134"/>
      <w:jc w:val="both"/>
    </w:pPr>
    <w:rPr>
      <w:sz w:val="21"/>
    </w:rPr>
  </w:style>
  <w:style w:type="paragraph" w:customStyle="1" w:styleId="67">
    <w:name w:val="目录"/>
    <w:basedOn w:val="1"/>
    <w:uiPriority w:val="0"/>
    <w:pPr>
      <w:keepNext/>
      <w:adjustRightInd/>
      <w:spacing w:before="480" w:after="360"/>
      <w:jc w:val="center"/>
    </w:pPr>
    <w:rPr>
      <w:rFonts w:ascii="Arial" w:hAnsi="Arial" w:eastAsia="SimHei"/>
      <w:sz w:val="32"/>
      <w:szCs w:val="32"/>
    </w:rPr>
  </w:style>
  <w:style w:type="paragraph" w:customStyle="1" w:styleId="68">
    <w:name w:val="目录页编号文本样式"/>
    <w:basedOn w:val="1"/>
    <w:uiPriority w:val="0"/>
    <w:pPr>
      <w:jc w:val="right"/>
    </w:pPr>
    <w:rPr>
      <w:sz w:val="21"/>
    </w:rPr>
  </w:style>
  <w:style w:type="paragraph" w:customStyle="1" w:styleId="69">
    <w:name w:val="文档标题"/>
    <w:basedOn w:val="1"/>
    <w:uiPriority w:val="0"/>
    <w:pPr>
      <w:keepNext/>
      <w:widowControl/>
      <w:tabs>
        <w:tab w:val="left" w:pos="0"/>
      </w:tabs>
      <w:spacing w:before="300" w:after="300"/>
      <w:jc w:val="center"/>
    </w:pPr>
    <w:rPr>
      <w:rFonts w:ascii="Arial" w:hAnsi="Arial" w:eastAsia="SimHei"/>
      <w:sz w:val="32"/>
      <w:szCs w:val="32"/>
    </w:rPr>
  </w:style>
  <w:style w:type="paragraph" w:customStyle="1" w:styleId="70">
    <w:name w:val="document title on header"/>
    <w:basedOn w:val="1"/>
    <w:qFormat/>
    <w:uiPriority w:val="0"/>
    <w:pPr>
      <w:widowControl/>
    </w:pPr>
    <w:rPr>
      <w:sz w:val="18"/>
    </w:rPr>
  </w:style>
  <w:style w:type="paragraph" w:customStyle="1" w:styleId="71">
    <w:name w:val="样式 参考资料清单 + 倾斜 蓝色"/>
    <w:basedOn w:val="72"/>
    <w:uiPriority w:val="0"/>
    <w:rPr>
      <w:iCs/>
      <w:color w:val="000000"/>
    </w:rPr>
  </w:style>
  <w:style w:type="paragraph" w:customStyle="1" w:styleId="72">
    <w:name w:val="参考资料清单"/>
    <w:basedOn w:val="1"/>
    <w:uiPriority w:val="0"/>
    <w:pPr>
      <w:numPr>
        <w:ilvl w:val="0"/>
        <w:numId w:val="6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73">
    <w:name w:val="catalog 4"/>
    <w:basedOn w:val="1"/>
    <w:uiPriority w:val="0"/>
    <w:pPr>
      <w:widowControl/>
      <w:ind w:left="1134" w:hanging="567"/>
    </w:pPr>
    <w:rPr>
      <w:sz w:val="21"/>
    </w:rPr>
  </w:style>
  <w:style w:type="paragraph" w:customStyle="1" w:styleId="74">
    <w:name w:val="code"/>
    <w:basedOn w:val="1"/>
    <w:uiPriority w:val="0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75">
    <w:name w:val="text indentation"/>
    <w:basedOn w:val="1"/>
    <w:uiPriority w:val="0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76">
    <w:name w:val="正文rk"/>
    <w:basedOn w:val="1"/>
    <w:uiPriority w:val="0"/>
    <w:pPr>
      <w:tabs>
        <w:tab w:val="left" w:pos="400"/>
      </w:tabs>
      <w:spacing w:line="360" w:lineRule="auto"/>
      <w:ind w:left="200" w:leftChars="200" w:firstLine="200" w:firstLineChars="200"/>
    </w:pPr>
    <w:rPr>
      <w:sz w:val="21"/>
    </w:rPr>
  </w:style>
  <w:style w:type="paragraph" w:customStyle="1" w:styleId="77">
    <w:name w:val="catalog of figure and table"/>
    <w:basedOn w:val="1"/>
    <w:uiPriority w:val="0"/>
    <w:pPr>
      <w:widowControl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78">
    <w:name w:val="备注说明"/>
    <w:basedOn w:val="1"/>
    <w:uiPriority w:val="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79">
    <w:name w:val="表号去除自动编号"/>
    <w:basedOn w:val="1"/>
    <w:uiPriority w:val="0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80">
    <w:name w:val="编写建议"/>
    <w:basedOn w:val="1"/>
    <w:uiPriority w:val="0"/>
    <w:pPr>
      <w:spacing w:line="360" w:lineRule="auto"/>
      <w:ind w:firstLine="200" w:firstLineChars="200"/>
    </w:pPr>
    <w:rPr>
      <w:rFonts w:ascii="Arial" w:hAnsi="Arial" w:cs="Arial"/>
      <w:i/>
      <w:color w:val="0000FF"/>
      <w:sz w:val="21"/>
      <w:szCs w:val="21"/>
    </w:rPr>
  </w:style>
  <w:style w:type="paragraph" w:customStyle="1" w:styleId="81">
    <w:name w:val="table heading"/>
    <w:basedOn w:val="1"/>
    <w:uiPriority w:val="0"/>
    <w:pPr>
      <w:widowControl/>
      <w:jc w:val="center"/>
    </w:pPr>
    <w:rPr>
      <w:b/>
      <w:sz w:val="21"/>
    </w:rPr>
  </w:style>
  <w:style w:type="paragraph" w:customStyle="1" w:styleId="82">
    <w:name w:val="编写建议 Char"/>
    <w:basedOn w:val="1"/>
    <w:uiPriority w:val="0"/>
    <w:pPr>
      <w:spacing w:line="360" w:lineRule="auto"/>
      <w:ind w:firstLine="200" w:firstLineChars="200"/>
    </w:pPr>
    <w:rPr>
      <w:rFonts w:ascii="Arial" w:hAnsi="Arial" w:cs="Arial"/>
      <w:i/>
      <w:color w:val="0000FF"/>
      <w:sz w:val="21"/>
      <w:szCs w:val="21"/>
    </w:rPr>
  </w:style>
  <w:style w:type="paragraph" w:customStyle="1" w:styleId="83">
    <w:name w:val="注示头"/>
    <w:basedOn w:val="1"/>
    <w:uiPriority w:val="0"/>
    <w:pPr>
      <w:pBdr>
        <w:top w:val="single" w:color="000000" w:sz="4" w:space="1"/>
      </w:pBdr>
      <w:spacing w:line="360" w:lineRule="auto"/>
      <w:jc w:val="both"/>
    </w:pPr>
    <w:rPr>
      <w:rFonts w:ascii="Arial" w:hAnsi="Arial" w:eastAsia="SimHei"/>
      <w:sz w:val="18"/>
      <w:szCs w:val="21"/>
    </w:rPr>
  </w:style>
  <w:style w:type="paragraph" w:customStyle="1" w:styleId="84">
    <w:name w:val="项目符号"/>
    <w:basedOn w:val="1"/>
    <w:uiPriority w:val="0"/>
    <w:pPr>
      <w:spacing w:line="360" w:lineRule="auto"/>
    </w:pPr>
    <w:rPr>
      <w:sz w:val="21"/>
    </w:rPr>
  </w:style>
  <w:style w:type="paragraph" w:customStyle="1" w:styleId="85">
    <w:name w:val="表头样式 Char"/>
    <w:basedOn w:val="1"/>
    <w:uiPriority w:val="0"/>
    <w:pPr>
      <w:jc w:val="center"/>
    </w:pPr>
    <w:rPr>
      <w:rFonts w:ascii="Arial" w:hAnsi="Arial"/>
      <w:b/>
      <w:sz w:val="21"/>
      <w:szCs w:val="21"/>
    </w:rPr>
  </w:style>
  <w:style w:type="paragraph" w:customStyle="1" w:styleId="86">
    <w:name w:val="图表目录(WordPro)"/>
    <w:basedOn w:val="1"/>
    <w:uiPriority w:val="0"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87">
    <w:name w:val="document title on cover"/>
    <w:basedOn w:val="1"/>
    <w:uiPriority w:val="0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88">
    <w:name w:val="脚注"/>
    <w:basedOn w:val="1"/>
    <w:uiPriority w:val="0"/>
    <w:pPr>
      <w:spacing w:after="90"/>
    </w:pPr>
    <w:rPr>
      <w:sz w:val="18"/>
    </w:rPr>
  </w:style>
  <w:style w:type="paragraph" w:customStyle="1" w:styleId="89">
    <w:name w:val="图号去除自动编号"/>
    <w:basedOn w:val="1"/>
    <w:uiPriority w:val="0"/>
    <w:pPr>
      <w:spacing w:before="105" w:line="360" w:lineRule="auto"/>
      <w:ind w:firstLine="425"/>
      <w:jc w:val="center"/>
    </w:pPr>
    <w:rPr>
      <w:sz w:val="21"/>
    </w:rPr>
  </w:style>
  <w:style w:type="paragraph" w:customStyle="1" w:styleId="90">
    <w:name w:val="catalog 6"/>
    <w:basedOn w:val="1"/>
    <w:uiPriority w:val="0"/>
    <w:pPr>
      <w:widowControl/>
      <w:ind w:left="1757" w:hanging="907"/>
    </w:pPr>
    <w:rPr>
      <w:sz w:val="21"/>
    </w:rPr>
  </w:style>
  <w:style w:type="paragraph" w:customStyle="1" w:styleId="91">
    <w:name w:val="footnotes"/>
    <w:basedOn w:val="1"/>
    <w:uiPriority w:val="0"/>
    <w:pPr>
      <w:widowControl/>
      <w:spacing w:after="90"/>
    </w:pPr>
    <w:rPr>
      <w:sz w:val="18"/>
    </w:rPr>
  </w:style>
  <w:style w:type="paragraph" w:customStyle="1" w:styleId="92">
    <w:name w:val="referance"/>
    <w:basedOn w:val="1"/>
    <w:uiPriority w:val="0"/>
    <w:pPr>
      <w:widowControl/>
      <w:spacing w:line="360" w:lineRule="auto"/>
      <w:ind w:left="360" w:hanging="360"/>
      <w:jc w:val="both"/>
    </w:pPr>
    <w:rPr>
      <w:rFonts w:ascii="宋体"/>
      <w:sz w:val="21"/>
    </w:rPr>
  </w:style>
  <w:style w:type="paragraph" w:customStyle="1" w:styleId="93">
    <w:name w:val="页眉密级样式"/>
    <w:basedOn w:val="1"/>
    <w:uiPriority w:val="0"/>
    <w:pPr>
      <w:jc w:val="right"/>
    </w:pPr>
    <w:rPr>
      <w:sz w:val="18"/>
    </w:rPr>
  </w:style>
  <w:style w:type="paragraph" w:customStyle="1" w:styleId="94">
    <w:name w:val="figure description without auto numbering"/>
    <w:basedOn w:val="1"/>
    <w:uiPriority w:val="0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95">
    <w:name w:val="catalog 1"/>
    <w:basedOn w:val="1"/>
    <w:uiPriority w:val="0"/>
    <w:pPr>
      <w:widowControl/>
      <w:ind w:left="198" w:hanging="113"/>
    </w:pPr>
    <w:rPr>
      <w:sz w:val="21"/>
    </w:rPr>
  </w:style>
  <w:style w:type="paragraph" w:customStyle="1" w:styleId="96">
    <w:name w:val="table description without auto numbering"/>
    <w:basedOn w:val="1"/>
    <w:uiPriority w:val="0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97">
    <w:name w:val="图号"/>
    <w:basedOn w:val="1"/>
    <w:uiPriority w:val="0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98">
    <w:name w:val="参考资料清单+倾斜+蓝色"/>
    <w:basedOn w:val="1"/>
    <w:uiPriority w:val="0"/>
    <w:pPr>
      <w:tabs>
        <w:tab w:val="left" w:pos="2040"/>
      </w:tabs>
      <w:spacing w:line="360" w:lineRule="auto"/>
      <w:ind w:left="2040" w:leftChars="800" w:hanging="360" w:hangingChars="200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99">
    <w:name w:val="封面文档标题"/>
    <w:basedOn w:val="1"/>
    <w:uiPriority w:val="0"/>
    <w:pPr>
      <w:spacing w:line="360" w:lineRule="auto"/>
      <w:jc w:val="center"/>
    </w:pPr>
    <w:rPr>
      <w:rFonts w:ascii="Arial" w:hAnsi="Arial" w:eastAsia="SimHei"/>
      <w:bCs/>
      <w:sz w:val="44"/>
      <w:szCs w:val="44"/>
    </w:rPr>
  </w:style>
  <w:style w:type="paragraph" w:customStyle="1" w:styleId="100">
    <w:name w:val=" Char Char"/>
    <w:basedOn w:val="1"/>
    <w:uiPriority w:val="0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101">
    <w:name w:val=" Char Char Char Char Char Char Char Char Char Char Char Char Char Char Char Char Char Char Char Char Char"/>
    <w:basedOn w:val="1"/>
    <w:uiPriority w:val="0"/>
    <w:pPr>
      <w:autoSpaceDE/>
      <w:autoSpaceDN/>
      <w:adjustRightInd/>
      <w:spacing w:line="360" w:lineRule="auto"/>
      <w:ind w:left="420"/>
      <w:jc w:val="both"/>
      <w:textAlignment w:val="baseline"/>
    </w:pPr>
    <w:rPr>
      <w:kern w:val="2"/>
      <w:sz w:val="21"/>
      <w:szCs w:val="24"/>
    </w:rPr>
  </w:style>
  <w:style w:type="paragraph" w:customStyle="1" w:styleId="102">
    <w:name w:val="figure description"/>
    <w:basedOn w:val="1"/>
    <w:uiPriority w:val="0"/>
    <w:pPr>
      <w:widowControl/>
      <w:tabs>
        <w:tab w:val="left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103">
    <w:name w:val="样式 摘要 + 左侧:  0.45 厘米"/>
    <w:basedOn w:val="65"/>
    <w:uiPriority w:val="0"/>
    <w:rPr>
      <w:rFonts w:cs="宋体"/>
    </w:rPr>
  </w:style>
  <w:style w:type="paragraph" w:customStyle="1" w:styleId="104">
    <w:name w:val="annotation"/>
    <w:basedOn w:val="1"/>
    <w:uiPriority w:val="0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105">
    <w:name w:val="catalog 8"/>
    <w:basedOn w:val="1"/>
    <w:uiPriority w:val="0"/>
    <w:pPr>
      <w:widowControl/>
      <w:ind w:left="113"/>
    </w:pPr>
    <w:rPr>
      <w:sz w:val="21"/>
    </w:rPr>
  </w:style>
  <w:style w:type="paragraph" w:customStyle="1" w:styleId="106">
    <w:name w:val="catalog 3"/>
    <w:basedOn w:val="1"/>
    <w:uiPriority w:val="0"/>
    <w:pPr>
      <w:widowControl/>
      <w:ind w:left="794" w:hanging="454"/>
    </w:pPr>
    <w:rPr>
      <w:sz w:val="21"/>
    </w:rPr>
  </w:style>
  <w:style w:type="paragraph" w:customStyle="1" w:styleId="107">
    <w:name w:val="item list"/>
    <w:basedOn w:val="15"/>
    <w:uiPriority w:val="0"/>
    <w:pPr>
      <w:widowControl/>
      <w:numPr>
        <w:numId w:val="0"/>
      </w:numPr>
      <w:tabs>
        <w:tab w:val="left" w:pos="1559"/>
      </w:tabs>
      <w:ind w:left="1559" w:leftChars="200" w:hanging="425"/>
    </w:pPr>
    <w:rPr>
      <w:rFonts w:ascii="宋体" w:hAnsi="Wingdings"/>
    </w:rPr>
  </w:style>
  <w:style w:type="paragraph" w:customStyle="1" w:styleId="108">
    <w:name w:val="table text on cover"/>
    <w:basedOn w:val="1"/>
    <w:uiPriority w:val="0"/>
    <w:pPr>
      <w:widowControl/>
      <w:jc w:val="center"/>
    </w:pPr>
    <w:rPr>
      <w:b/>
      <w:sz w:val="24"/>
    </w:rPr>
  </w:style>
  <w:style w:type="paragraph" w:customStyle="1" w:styleId="109">
    <w:name w:val="catalog 5"/>
    <w:basedOn w:val="1"/>
    <w:uiPriority w:val="0"/>
    <w:pPr>
      <w:ind w:left="680"/>
    </w:pPr>
    <w:rPr>
      <w:sz w:val="21"/>
    </w:rPr>
  </w:style>
  <w:style w:type="paragraph" w:customStyle="1" w:styleId="110">
    <w:name w:val="catalog 7"/>
    <w:basedOn w:val="1"/>
    <w:uiPriority w:val="0"/>
    <w:pPr>
      <w:widowControl/>
      <w:ind w:left="2041" w:hanging="1077"/>
    </w:pPr>
    <w:rPr>
      <w:rFonts w:ascii="宋体"/>
      <w:sz w:val="21"/>
    </w:rPr>
  </w:style>
  <w:style w:type="paragraph" w:customStyle="1" w:styleId="111">
    <w:name w:val="表格列标题"/>
    <w:basedOn w:val="1"/>
    <w:uiPriority w:val="0"/>
    <w:pPr>
      <w:jc w:val="center"/>
    </w:pPr>
    <w:rPr>
      <w:b/>
      <w:sz w:val="21"/>
    </w:rPr>
  </w:style>
  <w:style w:type="paragraph" w:customStyle="1" w:styleId="112">
    <w:name w:val="catalog 9"/>
    <w:basedOn w:val="1"/>
    <w:uiPriority w:val="0"/>
    <w:pPr>
      <w:widowControl/>
      <w:ind w:left="113"/>
    </w:pPr>
    <w:rPr>
      <w:sz w:val="21"/>
    </w:rPr>
  </w:style>
  <w:style w:type="paragraph" w:customStyle="1" w:styleId="113">
    <w:name w:val="keywords"/>
    <w:basedOn w:val="1"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114">
    <w:name w:val="注示文本"/>
    <w:basedOn w:val="1"/>
    <w:uiPriority w:val="0"/>
    <w:pPr>
      <w:pBdr>
        <w:bottom w:val="single" w:color="000000" w:sz="4" w:space="1"/>
      </w:pBdr>
      <w:spacing w:line="360" w:lineRule="auto"/>
      <w:ind w:firstLine="360" w:firstLineChars="200"/>
      <w:jc w:val="both"/>
    </w:pPr>
    <w:rPr>
      <w:rFonts w:ascii="Arial" w:hAnsi="Arial" w:eastAsia="楷体_GB2312"/>
      <w:sz w:val="18"/>
      <w:szCs w:val="18"/>
    </w:rPr>
  </w:style>
  <w:style w:type="paragraph" w:customStyle="1" w:styleId="115">
    <w:name w:val="revision record"/>
    <w:basedOn w:val="1"/>
    <w:uiPriority w:val="0"/>
    <w:pPr>
      <w:pageBreakBefore/>
      <w:widowControl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116">
    <w:name w:val="表格文本居中"/>
    <w:basedOn w:val="1"/>
    <w:uiPriority w:val="0"/>
    <w:pPr>
      <w:jc w:val="center"/>
    </w:pPr>
    <w:rPr>
      <w:sz w:val="21"/>
    </w:rPr>
  </w:style>
  <w:style w:type="paragraph" w:customStyle="1" w:styleId="117">
    <w:name w:val="页脚样式"/>
    <w:basedOn w:val="1"/>
    <w:uiPriority w:val="0"/>
    <w:pPr>
      <w:spacing w:before="90"/>
    </w:pPr>
    <w:rPr>
      <w:sz w:val="18"/>
    </w:rPr>
  </w:style>
  <w:style w:type="paragraph" w:customStyle="1" w:styleId="118">
    <w:name w:val="document title"/>
    <w:basedOn w:val="1"/>
    <w:uiPriority w:val="0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119">
    <w:name w:val="Huawei Technologies on cover"/>
    <w:basedOn w:val="1"/>
    <w:uiPriority w:val="0"/>
    <w:pPr>
      <w:widowControl/>
      <w:spacing w:line="360" w:lineRule="auto"/>
      <w:jc w:val="center"/>
    </w:pPr>
    <w:rPr>
      <w:rFonts w:ascii="SimHei" w:eastAsia="SimHei"/>
      <w:b/>
      <w:sz w:val="32"/>
    </w:rPr>
  </w:style>
  <w:style w:type="paragraph" w:customStyle="1" w:styleId="120">
    <w:name w:val="catalog"/>
    <w:basedOn w:val="1"/>
    <w:uiPriority w:val="0"/>
    <w:pPr>
      <w:pageBreakBefore/>
      <w:widowControl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121">
    <w:name w:val="修订记录"/>
    <w:basedOn w:val="1"/>
    <w:uiPriority w:val="0"/>
    <w:pPr>
      <w:keepNext/>
      <w:widowControl/>
      <w:spacing w:before="300" w:after="150" w:line="360" w:lineRule="auto"/>
      <w:jc w:val="center"/>
    </w:pPr>
    <w:rPr>
      <w:rFonts w:ascii="Arial" w:hAnsi="Arial" w:eastAsia="SimHei"/>
      <w:sz w:val="32"/>
      <w:szCs w:val="32"/>
    </w:rPr>
  </w:style>
  <w:style w:type="paragraph" w:customStyle="1" w:styleId="122">
    <w:name w:val="表头样式"/>
    <w:basedOn w:val="1"/>
    <w:uiPriority w:val="0"/>
    <w:pPr>
      <w:keepNext/>
      <w:widowControl/>
      <w:jc w:val="center"/>
    </w:pPr>
    <w:rPr>
      <w:rFonts w:ascii="Arial" w:hAnsi="Arial"/>
      <w:b/>
      <w:sz w:val="21"/>
      <w:szCs w:val="21"/>
    </w:rPr>
  </w:style>
  <w:style w:type="paragraph" w:customStyle="1" w:styleId="123">
    <w:name w:val="页眉文档名称样式"/>
    <w:basedOn w:val="1"/>
    <w:uiPriority w:val="0"/>
    <w:rPr>
      <w:sz w:val="18"/>
    </w:rPr>
  </w:style>
  <w:style w:type="table" w:customStyle="1" w:styleId="124">
    <w:name w:val="表样式"/>
    <w:basedOn w:val="33"/>
    <w:uiPriority w:val="0"/>
    <w:pPr>
      <w:jc w:val="both"/>
    </w:pPr>
    <w:rPr>
      <w:sz w:val="21"/>
    </w:rPr>
    <w:tcPr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zydiii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Company>BroadenGate Systems, Inc.</Company>
  <TotalTime>9</TotalTime>
  <ScaleCrop>false</ScaleCrop>
  <LinksUpToDate>false</LinksUpToDate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Chen Xianhua</dc:creator>
  <cp:lastModifiedBy>zydiii</cp:lastModifiedBy>
  <dcterms:modified xsi:type="dcterms:W3CDTF">2019-07-02T11:02:44Z</dcterms:modified>
  <dc:title>Project Plan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